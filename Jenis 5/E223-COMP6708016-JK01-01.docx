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02CE8875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6A16" w14:textId="75D9209F" w:rsidR="00235C36" w:rsidRPr="00876A58" w:rsidRDefault="00B75F78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B75F78">
              <w:rPr>
                <w:rFonts w:ascii="Arial Narrow" w:hAnsi="Arial Narrow" w:cs="Tahoma"/>
                <w:sz w:val="36"/>
                <w:lang w:val="id-ID"/>
              </w:rPr>
              <w:t>COMP6708016</w:t>
            </w:r>
            <w:r>
              <w:rPr>
                <w:rFonts w:ascii="Arial Narrow" w:hAnsi="Arial Narrow" w:cs="Tahoma"/>
                <w:sz w:val="36"/>
                <w:lang w:val="id-ID"/>
              </w:rPr>
              <w:br/>
            </w:r>
            <w:r w:rsidRPr="00B75F78">
              <w:rPr>
                <w:rFonts w:ascii="Arial Narrow" w:hAnsi="Arial Narrow" w:cs="Tahoma"/>
                <w:sz w:val="36"/>
                <w:lang w:val="id-ID"/>
              </w:rPr>
              <w:t>Object Oriented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08808F68" w:rsidR="00F80742" w:rsidRPr="00DF718C" w:rsidRDefault="00B75F78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B75F78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78BBB38C" w:rsidR="000732DF" w:rsidRPr="0036420F" w:rsidRDefault="00126EEA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26EEA">
              <w:rPr>
                <w:rFonts w:ascii="Arial" w:hAnsi="Arial" w:cs="Arial"/>
                <w:b/>
                <w:sz w:val="20"/>
              </w:rPr>
              <w:t>E223-COMP6708016-JK01-01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ECDDD79" w:rsidR="00535DA7" w:rsidRPr="00EE063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E0633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EE0633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1CC4B78" w14:textId="573A5318" w:rsidR="005B66A9" w:rsidRDefault="00643F75" w:rsidP="00EE0633">
      <w:pPr>
        <w:rPr>
          <w:lang w:val="id-ID"/>
        </w:rPr>
      </w:pPr>
      <w:r w:rsidRPr="00876A58">
        <w:rPr>
          <w:lang w:val="id-ID"/>
        </w:rPr>
        <w:tab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C4E623E" w14:textId="6E131B3F" w:rsidR="005E24E8" w:rsidRPr="00FE0EAD" w:rsidRDefault="005E24E8" w:rsidP="00FE0EAD">
      <w:pPr>
        <w:spacing w:line="360" w:lineRule="auto"/>
        <w:jc w:val="center"/>
        <w:rPr>
          <w:b/>
        </w:rPr>
      </w:pPr>
      <w:r w:rsidRPr="00FE0EAD">
        <w:rPr>
          <w:b/>
        </w:rPr>
        <w:t>BakHeadset</w:t>
      </w:r>
      <w:r w:rsidRPr="00FE0EAD">
        <w:t xml:space="preserve"> </w:t>
      </w:r>
    </w:p>
    <w:p w14:paraId="361B9B26" w14:textId="0737FD8E" w:rsidR="005E24E8" w:rsidRDefault="005E24E8" w:rsidP="00FE0EAD">
      <w:pPr>
        <w:spacing w:line="360" w:lineRule="auto"/>
        <w:ind w:firstLine="360"/>
        <w:jc w:val="both"/>
      </w:pPr>
      <w:r w:rsidRPr="00FE0EAD">
        <w:rPr>
          <w:b/>
          <w:bCs/>
        </w:rPr>
        <w:t>BakHeadset</w:t>
      </w:r>
      <w:r w:rsidRPr="00FE0EAD">
        <w:t xml:space="preserve"> is a new company that sell headset. Since there’s increasing demand</w:t>
      </w:r>
      <w:r w:rsidR="004A1CA9" w:rsidRPr="00FE0EAD">
        <w:t>s</w:t>
      </w:r>
      <w:r w:rsidRPr="00FE0EAD">
        <w:t xml:space="preserve">, the owner of </w:t>
      </w:r>
      <w:r w:rsidRPr="00FE0EAD">
        <w:rPr>
          <w:b/>
          <w:bCs/>
        </w:rPr>
        <w:t>BakHeadset</w:t>
      </w:r>
      <w:r w:rsidRPr="00FE0EAD">
        <w:t xml:space="preserve"> asked you to create a program </w:t>
      </w:r>
      <w:r w:rsidR="004A1CA9" w:rsidRPr="00FE0EAD">
        <w:t>to help manage their product transactions.</w:t>
      </w:r>
      <w:r w:rsidR="00B60BB9" w:rsidRPr="00FE0EAD">
        <w:t xml:space="preserve"> You </w:t>
      </w:r>
      <w:r w:rsidR="004507CB" w:rsidRPr="00FE0EAD">
        <w:t>must</w:t>
      </w:r>
      <w:r w:rsidR="00B60BB9" w:rsidRPr="00FE0EAD">
        <w:t xml:space="preserve"> create the program </w:t>
      </w:r>
      <w:r w:rsidRPr="00FE0EAD">
        <w:t>using</w:t>
      </w:r>
      <w:r w:rsidR="004A1CA9" w:rsidRPr="00FE0EAD">
        <w:t xml:space="preserve"> </w:t>
      </w:r>
      <w:r w:rsidR="004A1CA9" w:rsidRPr="00FE0EAD">
        <w:rPr>
          <w:b/>
          <w:bCs/>
        </w:rPr>
        <w:t>JAVA Programming Language</w:t>
      </w:r>
      <w:r w:rsidR="004A1CA9" w:rsidRPr="00FE0EAD">
        <w:t xml:space="preserve"> with</w:t>
      </w:r>
      <w:r w:rsidRPr="00FE0EAD">
        <w:t xml:space="preserve"> </w:t>
      </w:r>
      <w:r w:rsidRPr="00FE0EAD">
        <w:rPr>
          <w:b/>
          <w:bCs/>
        </w:rPr>
        <w:t>Object Oriented Programming Concept</w:t>
      </w:r>
      <w:r w:rsidRPr="00FE0EAD">
        <w:t xml:space="preserve"> </w:t>
      </w:r>
      <w:r w:rsidR="004A1CA9" w:rsidRPr="00FE0EAD">
        <w:t xml:space="preserve">such as </w:t>
      </w:r>
      <w:r w:rsidR="004A1CA9" w:rsidRPr="00FE0EAD">
        <w:rPr>
          <w:b/>
          <w:bCs/>
        </w:rPr>
        <w:t>Encapsulation, Composition, and Aggregation</w:t>
      </w:r>
      <w:r w:rsidR="004A1CA9" w:rsidRPr="004507CB">
        <w:t>.</w:t>
      </w:r>
      <w:r w:rsidR="004A1CA9" w:rsidRPr="00FE0EAD">
        <w:t xml:space="preserve"> </w:t>
      </w:r>
      <w:r w:rsidRPr="00FE0EAD">
        <w:t>The requirements</w:t>
      </w:r>
      <w:r w:rsidR="00B60BB9" w:rsidRPr="00FE0EAD">
        <w:t xml:space="preserve"> for the application</w:t>
      </w:r>
      <w:r w:rsidRPr="00FE0EAD">
        <w:t xml:space="preserve"> are:</w:t>
      </w:r>
    </w:p>
    <w:p w14:paraId="7DF5CA69" w14:textId="25827080" w:rsidR="0004354E" w:rsidRDefault="0004354E" w:rsidP="0004354E">
      <w:pPr>
        <w:numPr>
          <w:ilvl w:val="0"/>
          <w:numId w:val="37"/>
        </w:numPr>
        <w:spacing w:line="360" w:lineRule="auto"/>
        <w:ind w:left="284" w:hanging="284"/>
        <w:contextualSpacing/>
        <w:jc w:val="both"/>
      </w:pPr>
      <w:r>
        <w:t xml:space="preserve">First, the program will ask for </w:t>
      </w:r>
      <w:r w:rsidRPr="0004354E">
        <w:rPr>
          <w:b/>
          <w:bCs/>
        </w:rPr>
        <w:t>customer</w:t>
      </w:r>
      <w:r>
        <w:t xml:space="preserve"> </w:t>
      </w:r>
      <w:r w:rsidRPr="0004354E">
        <w:rPr>
          <w:b/>
          <w:bCs/>
        </w:rPr>
        <w:t>name</w:t>
      </w:r>
      <w:r>
        <w:t xml:space="preserve">. Validate the </w:t>
      </w:r>
      <w:r w:rsidRPr="0004354E">
        <w:rPr>
          <w:b/>
          <w:bCs/>
        </w:rPr>
        <w:t>length</w:t>
      </w:r>
      <w:r>
        <w:t xml:space="preserve"> must be </w:t>
      </w:r>
      <w:r w:rsidRPr="0004354E">
        <w:rPr>
          <w:b/>
          <w:bCs/>
        </w:rPr>
        <w:t>between 5 and 20 characters long</w:t>
      </w:r>
      <w:r>
        <w:t>.</w:t>
      </w:r>
    </w:p>
    <w:p w14:paraId="18229BF2" w14:textId="62D6C383" w:rsidR="00790C1C" w:rsidRDefault="00790C1C" w:rsidP="00790C1C">
      <w:pPr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10B71931" wp14:editId="4B5B9561">
            <wp:extent cx="5372289" cy="1246505"/>
            <wp:effectExtent l="19050" t="19050" r="1905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10282"/>
                    <a:stretch/>
                  </pic:blipFill>
                  <pic:spPr bwMode="auto">
                    <a:xfrm>
                      <a:off x="0" y="0"/>
                      <a:ext cx="5406811" cy="125451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BC43D" w14:textId="06E4A97D" w:rsidR="005E24E8" w:rsidRPr="00FE0EAD" w:rsidRDefault="00480372" w:rsidP="0034235B">
      <w:pPr>
        <w:numPr>
          <w:ilvl w:val="0"/>
          <w:numId w:val="37"/>
        </w:numPr>
        <w:spacing w:line="360" w:lineRule="auto"/>
        <w:ind w:left="284" w:hanging="284"/>
        <w:contextualSpacing/>
        <w:jc w:val="both"/>
      </w:pPr>
      <w:r>
        <w:t xml:space="preserve">Then, the user will be redirected to </w:t>
      </w:r>
      <w:r w:rsidRPr="00790C1C">
        <w:rPr>
          <w:b/>
          <w:bCs/>
        </w:rPr>
        <w:t>main</w:t>
      </w:r>
      <w:r>
        <w:t xml:space="preserve"> </w:t>
      </w:r>
      <w:r w:rsidRPr="00790C1C">
        <w:rPr>
          <w:b/>
          <w:bCs/>
        </w:rPr>
        <w:t>menu</w:t>
      </w:r>
      <w:r>
        <w:t xml:space="preserve">. </w:t>
      </w:r>
      <w:r w:rsidR="00790C1C">
        <w:t xml:space="preserve">Show the </w:t>
      </w:r>
      <w:r w:rsidR="00790C1C" w:rsidRPr="00790C1C">
        <w:rPr>
          <w:b/>
          <w:bCs/>
        </w:rPr>
        <w:t>customer’s</w:t>
      </w:r>
      <w:r w:rsidR="00790C1C">
        <w:t xml:space="preserve"> </w:t>
      </w:r>
      <w:r w:rsidR="00790C1C" w:rsidRPr="00790C1C">
        <w:rPr>
          <w:b/>
          <w:bCs/>
        </w:rPr>
        <w:t>name</w:t>
      </w:r>
      <w:r w:rsidR="00790C1C">
        <w:t xml:space="preserve"> with the menus. T</w:t>
      </w:r>
      <w:r>
        <w:t>he application</w:t>
      </w:r>
      <w:r w:rsidR="005E24E8" w:rsidRPr="00FE0EAD">
        <w:t xml:space="preserve"> consists of </w:t>
      </w:r>
      <w:r w:rsidR="00D42374">
        <w:rPr>
          <w:b/>
        </w:rPr>
        <w:t>5</w:t>
      </w:r>
      <w:r w:rsidR="005E24E8" w:rsidRPr="00480372">
        <w:rPr>
          <w:b/>
        </w:rPr>
        <w:t xml:space="preserve"> menus</w:t>
      </w:r>
      <w:r w:rsidR="005E24E8" w:rsidRPr="00FE0EAD">
        <w:t>:</w:t>
      </w:r>
    </w:p>
    <w:p w14:paraId="45FC5C1E" w14:textId="1B09F5CD" w:rsidR="005E24E8" w:rsidRPr="0004354E" w:rsidRDefault="005E24E8" w:rsidP="0004354E">
      <w:pPr>
        <w:numPr>
          <w:ilvl w:val="0"/>
          <w:numId w:val="38"/>
        </w:numPr>
        <w:spacing w:line="360" w:lineRule="auto"/>
        <w:ind w:left="567" w:hanging="283"/>
        <w:contextualSpacing/>
        <w:jc w:val="both"/>
        <w:rPr>
          <w:b/>
        </w:rPr>
      </w:pPr>
      <w:r w:rsidRPr="00FE0EAD">
        <w:rPr>
          <w:b/>
        </w:rPr>
        <w:t>Add Headset</w:t>
      </w:r>
    </w:p>
    <w:p w14:paraId="5ED7DA82" w14:textId="68277B7B" w:rsidR="0004354E" w:rsidRDefault="0004354E" w:rsidP="00FE0EAD">
      <w:pPr>
        <w:numPr>
          <w:ilvl w:val="0"/>
          <w:numId w:val="38"/>
        </w:numPr>
        <w:spacing w:line="360" w:lineRule="auto"/>
        <w:ind w:left="567" w:hanging="283"/>
        <w:contextualSpacing/>
        <w:jc w:val="both"/>
        <w:rPr>
          <w:b/>
        </w:rPr>
      </w:pPr>
      <w:r>
        <w:rPr>
          <w:b/>
        </w:rPr>
        <w:t>Update Headset</w:t>
      </w:r>
    </w:p>
    <w:p w14:paraId="4DB91EDC" w14:textId="16EDF17B" w:rsidR="0004354E" w:rsidRPr="00FE0EAD" w:rsidRDefault="0004354E" w:rsidP="00FE0EAD">
      <w:pPr>
        <w:numPr>
          <w:ilvl w:val="0"/>
          <w:numId w:val="38"/>
        </w:numPr>
        <w:spacing w:line="360" w:lineRule="auto"/>
        <w:ind w:left="567" w:hanging="283"/>
        <w:contextualSpacing/>
        <w:jc w:val="both"/>
        <w:rPr>
          <w:b/>
        </w:rPr>
      </w:pPr>
      <w:r>
        <w:rPr>
          <w:b/>
        </w:rPr>
        <w:t xml:space="preserve">Buy </w:t>
      </w:r>
      <w:r w:rsidR="00FC7D64">
        <w:rPr>
          <w:b/>
        </w:rPr>
        <w:t>h</w:t>
      </w:r>
      <w:r>
        <w:rPr>
          <w:b/>
        </w:rPr>
        <w:t>eadset</w:t>
      </w:r>
    </w:p>
    <w:p w14:paraId="7D66BC31" w14:textId="34C039A5" w:rsidR="005E24E8" w:rsidRPr="00FE0EAD" w:rsidRDefault="0004354E" w:rsidP="00FE0EAD">
      <w:pPr>
        <w:numPr>
          <w:ilvl w:val="0"/>
          <w:numId w:val="38"/>
        </w:numPr>
        <w:spacing w:line="360" w:lineRule="auto"/>
        <w:ind w:left="567" w:hanging="283"/>
        <w:contextualSpacing/>
        <w:jc w:val="both"/>
        <w:rPr>
          <w:b/>
        </w:rPr>
      </w:pPr>
      <w:r>
        <w:rPr>
          <w:b/>
        </w:rPr>
        <w:t>View Collection</w:t>
      </w:r>
    </w:p>
    <w:p w14:paraId="3B1356FE" w14:textId="6B85D3D0" w:rsidR="0004354E" w:rsidRDefault="005E24E8" w:rsidP="0004354E">
      <w:pPr>
        <w:numPr>
          <w:ilvl w:val="0"/>
          <w:numId w:val="38"/>
        </w:numPr>
        <w:spacing w:line="360" w:lineRule="auto"/>
        <w:ind w:left="567" w:hanging="283"/>
        <w:contextualSpacing/>
        <w:jc w:val="both"/>
        <w:rPr>
          <w:b/>
        </w:rPr>
      </w:pPr>
      <w:r w:rsidRPr="00FE0EAD">
        <w:rPr>
          <w:b/>
        </w:rPr>
        <w:t>Exit</w:t>
      </w:r>
    </w:p>
    <w:p w14:paraId="1EAE042E" w14:textId="752F8F92" w:rsidR="005E24E8" w:rsidRPr="002329E2" w:rsidRDefault="00790C1C" w:rsidP="002329E2">
      <w:pPr>
        <w:spacing w:line="360" w:lineRule="auto"/>
        <w:contextualSpacing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076C967" wp14:editId="6F5F6DF7">
            <wp:extent cx="5372186" cy="1572785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-305529"/>
                    <a:stretch/>
                  </pic:blipFill>
                  <pic:spPr bwMode="auto">
                    <a:xfrm>
                      <a:off x="0" y="0"/>
                      <a:ext cx="5372561" cy="15728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0977F" w14:textId="41B77824" w:rsidR="00790C1C" w:rsidRPr="00790C1C" w:rsidRDefault="005E24E8" w:rsidP="00790C1C">
      <w:pPr>
        <w:numPr>
          <w:ilvl w:val="0"/>
          <w:numId w:val="37"/>
        </w:numPr>
        <w:spacing w:line="360" w:lineRule="auto"/>
        <w:ind w:left="284" w:hanging="284"/>
        <w:contextualSpacing/>
        <w:jc w:val="both"/>
        <w:rPr>
          <w:b/>
        </w:rPr>
      </w:pPr>
      <w:r w:rsidRPr="00FE0EAD">
        <w:t>If user choses menu</w:t>
      </w:r>
      <w:r w:rsidRPr="00FE0EAD">
        <w:rPr>
          <w:b/>
        </w:rPr>
        <w:t xml:space="preserve"> 1</w:t>
      </w:r>
      <w:r w:rsidRPr="00FE0EAD">
        <w:t xml:space="preserve"> (“</w:t>
      </w:r>
      <w:r w:rsidRPr="00FE0EAD">
        <w:rPr>
          <w:b/>
        </w:rPr>
        <w:t>Add Headset</w:t>
      </w:r>
      <w:r w:rsidRPr="00FE0EAD">
        <w:t>”), then the program will:</w:t>
      </w:r>
    </w:p>
    <w:p w14:paraId="37E6A6DC" w14:textId="650015F4" w:rsidR="00790C1C" w:rsidRPr="00790C1C" w:rsidRDefault="00790C1C" w:rsidP="00FE0EAD">
      <w:pPr>
        <w:numPr>
          <w:ilvl w:val="1"/>
          <w:numId w:val="37"/>
        </w:numPr>
        <w:spacing w:line="360" w:lineRule="auto"/>
        <w:ind w:left="567" w:hanging="283"/>
        <w:contextualSpacing/>
        <w:jc w:val="both"/>
        <w:rPr>
          <w:b/>
        </w:rPr>
      </w:pPr>
      <w:r>
        <w:rPr>
          <w:bCs/>
        </w:rPr>
        <w:t xml:space="preserve">Ask the user to input </w:t>
      </w:r>
      <w:r w:rsidRPr="00790C1C">
        <w:rPr>
          <w:b/>
        </w:rPr>
        <w:t>headset</w:t>
      </w:r>
      <w:r>
        <w:rPr>
          <w:bCs/>
        </w:rPr>
        <w:t xml:space="preserve"> </w:t>
      </w:r>
      <w:r w:rsidRPr="00790C1C">
        <w:rPr>
          <w:b/>
        </w:rPr>
        <w:t>name</w:t>
      </w:r>
      <w:r>
        <w:rPr>
          <w:bCs/>
        </w:rPr>
        <w:t xml:space="preserve">. Validate the </w:t>
      </w:r>
      <w:r w:rsidRPr="00790C1C">
        <w:rPr>
          <w:b/>
        </w:rPr>
        <w:t>length</w:t>
      </w:r>
      <w:r>
        <w:rPr>
          <w:bCs/>
        </w:rPr>
        <w:t xml:space="preserve"> must be </w:t>
      </w:r>
      <w:r w:rsidRPr="00790C1C">
        <w:rPr>
          <w:b/>
        </w:rPr>
        <w:t>between 5 and 15 characters long</w:t>
      </w:r>
      <w:r>
        <w:rPr>
          <w:bCs/>
        </w:rPr>
        <w:t>.</w:t>
      </w:r>
      <w:r w:rsidR="002329E2">
        <w:rPr>
          <w:bCs/>
        </w:rPr>
        <w:t xml:space="preserve"> Also, make sure the headset name is </w:t>
      </w:r>
      <w:r w:rsidR="002329E2" w:rsidRPr="002329E2">
        <w:rPr>
          <w:b/>
        </w:rPr>
        <w:t>unique</w:t>
      </w:r>
      <w:r w:rsidR="002329E2">
        <w:rPr>
          <w:bCs/>
        </w:rPr>
        <w:t>.</w:t>
      </w:r>
    </w:p>
    <w:p w14:paraId="229ADE1B" w14:textId="039DEA15" w:rsidR="005E24E8" w:rsidRPr="002329E2" w:rsidRDefault="00790C1C" w:rsidP="002329E2">
      <w:pPr>
        <w:numPr>
          <w:ilvl w:val="1"/>
          <w:numId w:val="37"/>
        </w:numPr>
        <w:spacing w:line="360" w:lineRule="auto"/>
        <w:ind w:left="567" w:hanging="283"/>
        <w:contextualSpacing/>
        <w:jc w:val="both"/>
        <w:rPr>
          <w:b/>
          <w:bCs/>
        </w:rPr>
      </w:pPr>
      <w:r>
        <w:rPr>
          <w:bCs/>
        </w:rPr>
        <w:t xml:space="preserve">Ask the user to input </w:t>
      </w:r>
      <w:r w:rsidRPr="00790C1C">
        <w:rPr>
          <w:b/>
        </w:rPr>
        <w:t>headset</w:t>
      </w:r>
      <w:r>
        <w:rPr>
          <w:bCs/>
        </w:rPr>
        <w:t xml:space="preserve"> </w:t>
      </w:r>
      <w:r w:rsidRPr="00790C1C">
        <w:rPr>
          <w:b/>
        </w:rPr>
        <w:t>type</w:t>
      </w:r>
      <w:r>
        <w:rPr>
          <w:bCs/>
        </w:rPr>
        <w:t xml:space="preserve">. Validate the </w:t>
      </w:r>
      <w:r w:rsidRPr="00790C1C">
        <w:rPr>
          <w:b/>
        </w:rPr>
        <w:t>value</w:t>
      </w:r>
      <w:r>
        <w:rPr>
          <w:bCs/>
        </w:rPr>
        <w:t xml:space="preserve"> must be </w:t>
      </w:r>
      <w:r w:rsidRPr="00790C1C">
        <w:rPr>
          <w:b/>
        </w:rPr>
        <w:t>either “</w:t>
      </w:r>
      <w:r w:rsidR="002329E2">
        <w:rPr>
          <w:b/>
        </w:rPr>
        <w:t>Headphone</w:t>
      </w:r>
      <w:r w:rsidRPr="00790C1C">
        <w:rPr>
          <w:b/>
        </w:rPr>
        <w:t>”, “IEM”, or “</w:t>
      </w:r>
      <w:r w:rsidR="005D1A2A">
        <w:rPr>
          <w:b/>
        </w:rPr>
        <w:t>OnEar</w:t>
      </w:r>
      <w:r w:rsidRPr="00790C1C">
        <w:rPr>
          <w:b/>
        </w:rPr>
        <w:t>” (case insensitive)</w:t>
      </w:r>
      <w:r>
        <w:rPr>
          <w:bCs/>
        </w:rPr>
        <w:t>.</w:t>
      </w:r>
    </w:p>
    <w:p w14:paraId="3BC97758" w14:textId="188C8519" w:rsidR="002329E2" w:rsidRPr="00194CFC" w:rsidRDefault="002329E2" w:rsidP="002329E2">
      <w:pPr>
        <w:numPr>
          <w:ilvl w:val="1"/>
          <w:numId w:val="37"/>
        </w:numPr>
        <w:spacing w:line="360" w:lineRule="auto"/>
        <w:ind w:left="567" w:hanging="283"/>
        <w:contextualSpacing/>
        <w:jc w:val="both"/>
        <w:rPr>
          <w:b/>
          <w:bCs/>
        </w:rPr>
      </w:pPr>
      <w:r>
        <w:t xml:space="preserve">The program will </w:t>
      </w:r>
      <w:r w:rsidRPr="002329E2">
        <w:rPr>
          <w:b/>
          <w:bCs/>
        </w:rPr>
        <w:t>save</w:t>
      </w:r>
      <w:r>
        <w:t xml:space="preserve"> the headset information into a </w:t>
      </w:r>
      <w:r w:rsidRPr="002329E2">
        <w:rPr>
          <w:b/>
          <w:bCs/>
        </w:rPr>
        <w:t>list</w:t>
      </w:r>
      <w:r>
        <w:t xml:space="preserve"> (</w:t>
      </w:r>
      <w:r w:rsidRPr="002329E2">
        <w:rPr>
          <w:b/>
          <w:bCs/>
        </w:rPr>
        <w:t>ArrayList / Vector / Array</w:t>
      </w:r>
      <w:r>
        <w:t xml:space="preserve">). Then, return to </w:t>
      </w:r>
      <w:r w:rsidRPr="002329E2">
        <w:rPr>
          <w:b/>
          <w:bCs/>
        </w:rPr>
        <w:t>main menu</w:t>
      </w:r>
      <w:r>
        <w:t>.</w:t>
      </w:r>
    </w:p>
    <w:p w14:paraId="17174576" w14:textId="52CB77B6" w:rsidR="000A17FE" w:rsidRDefault="00194CFC" w:rsidP="000A17FE">
      <w:pPr>
        <w:spacing w:line="360" w:lineRule="auto"/>
        <w:contextualSpacing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32F6E2" wp14:editId="489EFEE5">
            <wp:extent cx="5366925" cy="1828165"/>
            <wp:effectExtent l="19050" t="19050" r="24765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4663"/>
                    <a:stretch/>
                  </pic:blipFill>
                  <pic:spPr bwMode="auto">
                    <a:xfrm>
                      <a:off x="0" y="0"/>
                      <a:ext cx="5427961" cy="184895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17FE">
        <w:rPr>
          <w:b/>
          <w:bCs/>
        </w:rPr>
        <w:br w:type="page"/>
      </w:r>
    </w:p>
    <w:p w14:paraId="1573B686" w14:textId="2C372CED" w:rsidR="002329E2" w:rsidRPr="00194CFC" w:rsidRDefault="002329E2" w:rsidP="002329E2">
      <w:pPr>
        <w:numPr>
          <w:ilvl w:val="0"/>
          <w:numId w:val="37"/>
        </w:numPr>
        <w:spacing w:line="360" w:lineRule="auto"/>
        <w:ind w:left="284" w:hanging="284"/>
        <w:contextualSpacing/>
        <w:jc w:val="both"/>
        <w:rPr>
          <w:b/>
        </w:rPr>
      </w:pPr>
      <w:r w:rsidRPr="00FE0EAD">
        <w:lastRenderedPageBreak/>
        <w:t>If user choses menu</w:t>
      </w:r>
      <w:r w:rsidRPr="00FE0EAD">
        <w:rPr>
          <w:b/>
        </w:rPr>
        <w:t xml:space="preserve"> </w:t>
      </w:r>
      <w:r>
        <w:rPr>
          <w:b/>
        </w:rPr>
        <w:t>2</w:t>
      </w:r>
      <w:r w:rsidRPr="00FE0EAD">
        <w:t xml:space="preserve"> (“</w:t>
      </w:r>
      <w:r>
        <w:rPr>
          <w:b/>
        </w:rPr>
        <w:t>Update</w:t>
      </w:r>
      <w:r w:rsidRPr="00FE0EAD">
        <w:rPr>
          <w:b/>
        </w:rPr>
        <w:t xml:space="preserve"> Headset</w:t>
      </w:r>
      <w:r w:rsidRPr="00FE0EAD">
        <w:t>”)</w:t>
      </w:r>
      <w:r w:rsidR="00194CFC">
        <w:t>.</w:t>
      </w:r>
    </w:p>
    <w:p w14:paraId="5BC35BF5" w14:textId="161F9313" w:rsidR="00194CFC" w:rsidRPr="000A17FE" w:rsidRDefault="00194CFC" w:rsidP="00194CFC">
      <w:pPr>
        <w:numPr>
          <w:ilvl w:val="1"/>
          <w:numId w:val="37"/>
        </w:numPr>
        <w:spacing w:line="360" w:lineRule="auto"/>
        <w:ind w:left="567" w:hanging="283"/>
        <w:contextualSpacing/>
        <w:jc w:val="both"/>
        <w:rPr>
          <w:b/>
        </w:rPr>
      </w:pPr>
      <w:r>
        <w:rPr>
          <w:bCs/>
        </w:rPr>
        <w:t xml:space="preserve">If </w:t>
      </w:r>
      <w:r w:rsidR="000A17FE">
        <w:rPr>
          <w:bCs/>
        </w:rPr>
        <w:t xml:space="preserve">there’s no headset added in the </w:t>
      </w:r>
      <w:r w:rsidR="000A17FE" w:rsidRPr="000A17FE">
        <w:rPr>
          <w:b/>
        </w:rPr>
        <w:t>list</w:t>
      </w:r>
      <w:r w:rsidR="000A17FE">
        <w:rPr>
          <w:bCs/>
        </w:rPr>
        <w:t xml:space="preserve"> yet. </w:t>
      </w:r>
      <w:r w:rsidR="000A17FE" w:rsidRPr="000A17FE">
        <w:rPr>
          <w:b/>
        </w:rPr>
        <w:t>Show</w:t>
      </w:r>
      <w:r w:rsidR="000A17FE">
        <w:rPr>
          <w:bCs/>
        </w:rPr>
        <w:t xml:space="preserve"> this </w:t>
      </w:r>
      <w:r w:rsidR="000A17FE" w:rsidRPr="000A17FE">
        <w:rPr>
          <w:b/>
        </w:rPr>
        <w:t>message</w:t>
      </w:r>
      <w:r w:rsidR="000A17FE">
        <w:rPr>
          <w:bCs/>
        </w:rPr>
        <w:t xml:space="preserve"> and return to </w:t>
      </w:r>
      <w:r w:rsidR="000A17FE" w:rsidRPr="000A17FE">
        <w:rPr>
          <w:b/>
        </w:rPr>
        <w:t>main menu</w:t>
      </w:r>
      <w:r w:rsidR="000A17FE">
        <w:rPr>
          <w:bCs/>
        </w:rPr>
        <w:t>.</w:t>
      </w:r>
    </w:p>
    <w:p w14:paraId="545A0A28" w14:textId="4439864A" w:rsidR="000A17FE" w:rsidRDefault="000A17FE" w:rsidP="000A17FE">
      <w:pPr>
        <w:spacing w:line="360" w:lineRule="auto"/>
        <w:contextualSpacing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4E3B3E5" wp14:editId="51585173">
            <wp:extent cx="5371934" cy="949325"/>
            <wp:effectExtent l="19050" t="19050" r="1968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" r="-185750"/>
                    <a:stretch/>
                  </pic:blipFill>
                  <pic:spPr bwMode="auto">
                    <a:xfrm>
                      <a:off x="0" y="0"/>
                      <a:ext cx="5376919" cy="95020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192BB" w14:textId="06452263" w:rsidR="000A17FE" w:rsidRDefault="000A17FE" w:rsidP="000A17FE">
      <w:pPr>
        <w:numPr>
          <w:ilvl w:val="1"/>
          <w:numId w:val="37"/>
        </w:numPr>
        <w:spacing w:line="360" w:lineRule="auto"/>
        <w:ind w:left="567" w:hanging="283"/>
        <w:contextualSpacing/>
        <w:jc w:val="both"/>
        <w:rPr>
          <w:bCs/>
        </w:rPr>
      </w:pPr>
      <w:r>
        <w:rPr>
          <w:b/>
        </w:rPr>
        <w:t>Otherwise</w:t>
      </w:r>
      <w:r>
        <w:rPr>
          <w:bCs/>
        </w:rPr>
        <w:t xml:space="preserve">, </w:t>
      </w:r>
      <w:r w:rsidRPr="000A17FE">
        <w:rPr>
          <w:b/>
        </w:rPr>
        <w:t>show</w:t>
      </w:r>
      <w:r>
        <w:rPr>
          <w:bCs/>
        </w:rPr>
        <w:t xml:space="preserve"> all headsets’ details.</w:t>
      </w:r>
    </w:p>
    <w:p w14:paraId="3B9E42B2" w14:textId="6A176B0D" w:rsidR="004C7025" w:rsidRDefault="004C7025" w:rsidP="004C7025">
      <w:pPr>
        <w:spacing w:line="360" w:lineRule="auto"/>
        <w:contextualSpacing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0FEF6695" wp14:editId="3C3A01F6">
            <wp:extent cx="5366867" cy="1528445"/>
            <wp:effectExtent l="19050" t="19050" r="24765" b="146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04762"/>
                    <a:stretch/>
                  </pic:blipFill>
                  <pic:spPr bwMode="auto">
                    <a:xfrm>
                      <a:off x="0" y="0"/>
                      <a:ext cx="5366867" cy="152844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8EA27" w14:textId="77777777" w:rsidR="00FC7D64" w:rsidRDefault="004C7025" w:rsidP="004C7025">
      <w:pPr>
        <w:numPr>
          <w:ilvl w:val="1"/>
          <w:numId w:val="37"/>
        </w:numPr>
        <w:spacing w:line="360" w:lineRule="auto"/>
        <w:ind w:left="567" w:hanging="283"/>
        <w:contextualSpacing/>
        <w:jc w:val="both"/>
        <w:rPr>
          <w:bCs/>
        </w:rPr>
      </w:pPr>
      <w:r>
        <w:rPr>
          <w:bCs/>
        </w:rPr>
        <w:t>Then, the program will</w:t>
      </w:r>
      <w:r w:rsidR="00FC7D64">
        <w:rPr>
          <w:bCs/>
        </w:rPr>
        <w:t>:</w:t>
      </w:r>
    </w:p>
    <w:p w14:paraId="1F72C650" w14:textId="1C2EEF90" w:rsidR="004C7025" w:rsidRDefault="009B69B5" w:rsidP="00FC7D64">
      <w:pPr>
        <w:numPr>
          <w:ilvl w:val="2"/>
          <w:numId w:val="37"/>
        </w:numPr>
        <w:spacing w:line="360" w:lineRule="auto"/>
        <w:ind w:left="851" w:hanging="284"/>
        <w:contextualSpacing/>
        <w:jc w:val="both"/>
        <w:rPr>
          <w:bCs/>
        </w:rPr>
      </w:pPr>
      <w:r>
        <w:rPr>
          <w:bCs/>
        </w:rPr>
        <w:t>A</w:t>
      </w:r>
      <w:r w:rsidR="004C7025">
        <w:rPr>
          <w:bCs/>
        </w:rPr>
        <w:t xml:space="preserve">sk which </w:t>
      </w:r>
      <w:r w:rsidR="004C7025" w:rsidRPr="004C7025">
        <w:rPr>
          <w:b/>
        </w:rPr>
        <w:t>headset no. to be updated</w:t>
      </w:r>
      <w:r w:rsidR="004C7025">
        <w:rPr>
          <w:bCs/>
        </w:rPr>
        <w:t xml:space="preserve">. Validate the </w:t>
      </w:r>
      <w:r w:rsidR="004C7025" w:rsidRPr="004C7025">
        <w:rPr>
          <w:b/>
        </w:rPr>
        <w:t>value</w:t>
      </w:r>
      <w:r w:rsidR="004C7025">
        <w:rPr>
          <w:bCs/>
        </w:rPr>
        <w:t xml:space="preserve"> must be </w:t>
      </w:r>
      <w:r w:rsidR="004C7025" w:rsidRPr="004C7025">
        <w:rPr>
          <w:b/>
        </w:rPr>
        <w:t>between</w:t>
      </w:r>
      <w:r w:rsidR="004C7025">
        <w:rPr>
          <w:bCs/>
        </w:rPr>
        <w:t xml:space="preserve"> </w:t>
      </w:r>
      <w:r w:rsidR="004C7025" w:rsidRPr="004C7025">
        <w:rPr>
          <w:b/>
        </w:rPr>
        <w:t>1 and</w:t>
      </w:r>
      <w:r w:rsidR="004C7025">
        <w:rPr>
          <w:bCs/>
        </w:rPr>
        <w:t xml:space="preserve"> </w:t>
      </w:r>
      <w:r w:rsidR="004C7025" w:rsidRPr="004C7025">
        <w:rPr>
          <w:b/>
        </w:rPr>
        <w:t>total headset data</w:t>
      </w:r>
      <w:r w:rsidR="004C7025">
        <w:rPr>
          <w:bCs/>
        </w:rPr>
        <w:t>.</w:t>
      </w:r>
    </w:p>
    <w:p w14:paraId="7223AD24" w14:textId="77777777" w:rsidR="00FC7D64" w:rsidRPr="00790C1C" w:rsidRDefault="00FC7D64" w:rsidP="00FC7D64">
      <w:pPr>
        <w:numPr>
          <w:ilvl w:val="2"/>
          <w:numId w:val="37"/>
        </w:numPr>
        <w:spacing w:line="360" w:lineRule="auto"/>
        <w:ind w:left="851" w:hanging="284"/>
        <w:contextualSpacing/>
        <w:jc w:val="both"/>
        <w:rPr>
          <w:b/>
        </w:rPr>
      </w:pPr>
      <w:r>
        <w:rPr>
          <w:bCs/>
        </w:rPr>
        <w:t xml:space="preserve">Ask the user to input </w:t>
      </w:r>
      <w:r w:rsidRPr="00790C1C">
        <w:rPr>
          <w:b/>
        </w:rPr>
        <w:t>headset</w:t>
      </w:r>
      <w:r>
        <w:rPr>
          <w:bCs/>
        </w:rPr>
        <w:t xml:space="preserve"> </w:t>
      </w:r>
      <w:r w:rsidRPr="00790C1C">
        <w:rPr>
          <w:b/>
        </w:rPr>
        <w:t>name</w:t>
      </w:r>
      <w:r>
        <w:rPr>
          <w:bCs/>
        </w:rPr>
        <w:t xml:space="preserve">. Validate the </w:t>
      </w:r>
      <w:r w:rsidRPr="00790C1C">
        <w:rPr>
          <w:b/>
        </w:rPr>
        <w:t>length</w:t>
      </w:r>
      <w:r>
        <w:rPr>
          <w:bCs/>
        </w:rPr>
        <w:t xml:space="preserve"> must be </w:t>
      </w:r>
      <w:r w:rsidRPr="00790C1C">
        <w:rPr>
          <w:b/>
        </w:rPr>
        <w:t>between 5 and 15 characters long</w:t>
      </w:r>
      <w:r>
        <w:rPr>
          <w:bCs/>
        </w:rPr>
        <w:t xml:space="preserve">. Also, make sure the headset name is </w:t>
      </w:r>
      <w:r w:rsidRPr="002329E2">
        <w:rPr>
          <w:b/>
        </w:rPr>
        <w:t>unique</w:t>
      </w:r>
      <w:r>
        <w:rPr>
          <w:bCs/>
        </w:rPr>
        <w:t>.</w:t>
      </w:r>
    </w:p>
    <w:p w14:paraId="5DB62541" w14:textId="77777777" w:rsidR="00FC7D64" w:rsidRPr="002329E2" w:rsidRDefault="00FC7D64" w:rsidP="00FC7D64">
      <w:pPr>
        <w:numPr>
          <w:ilvl w:val="2"/>
          <w:numId w:val="37"/>
        </w:numPr>
        <w:spacing w:line="360" w:lineRule="auto"/>
        <w:ind w:left="851" w:hanging="284"/>
        <w:contextualSpacing/>
        <w:jc w:val="both"/>
        <w:rPr>
          <w:b/>
          <w:bCs/>
        </w:rPr>
      </w:pPr>
      <w:r>
        <w:rPr>
          <w:bCs/>
        </w:rPr>
        <w:t xml:space="preserve">Ask the user to input </w:t>
      </w:r>
      <w:r w:rsidRPr="00790C1C">
        <w:rPr>
          <w:b/>
        </w:rPr>
        <w:t>headset</w:t>
      </w:r>
      <w:r>
        <w:rPr>
          <w:bCs/>
        </w:rPr>
        <w:t xml:space="preserve"> </w:t>
      </w:r>
      <w:r w:rsidRPr="00790C1C">
        <w:rPr>
          <w:b/>
        </w:rPr>
        <w:t>type</w:t>
      </w:r>
      <w:r>
        <w:rPr>
          <w:bCs/>
        </w:rPr>
        <w:t xml:space="preserve">. Validate the </w:t>
      </w:r>
      <w:r w:rsidRPr="00790C1C">
        <w:rPr>
          <w:b/>
        </w:rPr>
        <w:t>value</w:t>
      </w:r>
      <w:r>
        <w:rPr>
          <w:bCs/>
        </w:rPr>
        <w:t xml:space="preserve"> must be </w:t>
      </w:r>
      <w:r w:rsidRPr="00790C1C">
        <w:rPr>
          <w:b/>
        </w:rPr>
        <w:t>either “</w:t>
      </w:r>
      <w:r>
        <w:rPr>
          <w:b/>
        </w:rPr>
        <w:t>Headphone</w:t>
      </w:r>
      <w:r w:rsidRPr="00790C1C">
        <w:rPr>
          <w:b/>
        </w:rPr>
        <w:t>”, “IEM”, or “</w:t>
      </w:r>
      <w:r>
        <w:rPr>
          <w:b/>
        </w:rPr>
        <w:t>OnEar</w:t>
      </w:r>
      <w:r w:rsidRPr="00790C1C">
        <w:rPr>
          <w:b/>
        </w:rPr>
        <w:t>” (case insensitive)</w:t>
      </w:r>
      <w:r>
        <w:rPr>
          <w:bCs/>
        </w:rPr>
        <w:t>.</w:t>
      </w:r>
    </w:p>
    <w:p w14:paraId="2FC00D19" w14:textId="6D55F118" w:rsidR="00FC7D64" w:rsidRPr="00194CFC" w:rsidRDefault="00FC7D64" w:rsidP="00B41F72">
      <w:pPr>
        <w:numPr>
          <w:ilvl w:val="1"/>
          <w:numId w:val="37"/>
        </w:numPr>
        <w:spacing w:line="360" w:lineRule="auto"/>
        <w:ind w:left="567" w:hanging="283"/>
        <w:contextualSpacing/>
        <w:jc w:val="both"/>
        <w:rPr>
          <w:b/>
          <w:bCs/>
        </w:rPr>
      </w:pPr>
      <w:r>
        <w:t xml:space="preserve">The </w:t>
      </w:r>
      <w:r w:rsidRPr="00B41F72">
        <w:rPr>
          <w:bCs/>
        </w:rPr>
        <w:t>program</w:t>
      </w:r>
      <w:r>
        <w:t xml:space="preserve"> will </w:t>
      </w:r>
      <w:r w:rsidR="00B41F72">
        <w:rPr>
          <w:b/>
          <w:bCs/>
        </w:rPr>
        <w:t>update</w:t>
      </w:r>
      <w:r w:rsidR="00B41F72">
        <w:t xml:space="preserve"> the </w:t>
      </w:r>
      <w:r w:rsidR="00B41F72" w:rsidRPr="00B41F72">
        <w:rPr>
          <w:b/>
          <w:bCs/>
        </w:rPr>
        <w:t>selected</w:t>
      </w:r>
      <w:r>
        <w:t xml:space="preserve"> </w:t>
      </w:r>
      <w:r w:rsidRPr="00B41F72">
        <w:rPr>
          <w:b/>
        </w:rPr>
        <w:t>headset</w:t>
      </w:r>
      <w:r w:rsidR="00B41F72">
        <w:rPr>
          <w:bCs/>
        </w:rPr>
        <w:t xml:space="preserve"> with the </w:t>
      </w:r>
      <w:r w:rsidR="00B41F72" w:rsidRPr="00B41F72">
        <w:rPr>
          <w:b/>
        </w:rPr>
        <w:t>new</w:t>
      </w:r>
      <w:r>
        <w:t xml:space="preserve"> </w:t>
      </w:r>
      <w:r w:rsidRPr="00B41F72">
        <w:rPr>
          <w:b/>
        </w:rPr>
        <w:t>information</w:t>
      </w:r>
      <w:r>
        <w:t xml:space="preserve"> into</w:t>
      </w:r>
      <w:r w:rsidR="00B41F72">
        <w:t xml:space="preserve">. </w:t>
      </w:r>
      <w:r>
        <w:t xml:space="preserve">Then, return to </w:t>
      </w:r>
      <w:r w:rsidRPr="002329E2">
        <w:rPr>
          <w:b/>
          <w:bCs/>
        </w:rPr>
        <w:t>main menu</w:t>
      </w:r>
      <w:r>
        <w:t>.</w:t>
      </w:r>
    </w:p>
    <w:p w14:paraId="104166C1" w14:textId="451F8BFD" w:rsidR="00B41F72" w:rsidRDefault="00FC7D64" w:rsidP="00B41F72">
      <w:pPr>
        <w:spacing w:line="360" w:lineRule="auto"/>
        <w:contextualSpacing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78037922" wp14:editId="711CE88A">
            <wp:extent cx="5376343" cy="1222929"/>
            <wp:effectExtent l="19050" t="19050" r="15240" b="158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3052"/>
                    <a:stretch/>
                  </pic:blipFill>
                  <pic:spPr bwMode="auto">
                    <a:xfrm>
                      <a:off x="0" y="0"/>
                      <a:ext cx="5410890" cy="123078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1F72">
        <w:rPr>
          <w:bCs/>
          <w:noProof/>
        </w:rPr>
        <w:drawing>
          <wp:inline distT="0" distB="0" distL="0" distR="0" wp14:anchorId="5C7E8980" wp14:editId="6ABBE3D0">
            <wp:extent cx="5367676" cy="1387412"/>
            <wp:effectExtent l="19050" t="19050" r="23495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29997"/>
                    <a:stretch/>
                  </pic:blipFill>
                  <pic:spPr bwMode="auto">
                    <a:xfrm>
                      <a:off x="0" y="0"/>
                      <a:ext cx="5426235" cy="140254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5AADC" w14:textId="38739E4A" w:rsidR="00B41F72" w:rsidRPr="00194CFC" w:rsidRDefault="00B41F72" w:rsidP="00B41F72">
      <w:pPr>
        <w:numPr>
          <w:ilvl w:val="0"/>
          <w:numId w:val="37"/>
        </w:numPr>
        <w:spacing w:line="360" w:lineRule="auto"/>
        <w:ind w:left="284" w:hanging="284"/>
        <w:contextualSpacing/>
        <w:jc w:val="both"/>
        <w:rPr>
          <w:b/>
        </w:rPr>
      </w:pPr>
      <w:r w:rsidRPr="00FE0EAD">
        <w:lastRenderedPageBreak/>
        <w:t>If user choses menu</w:t>
      </w:r>
      <w:r w:rsidRPr="00FE0EAD">
        <w:rPr>
          <w:b/>
        </w:rPr>
        <w:t xml:space="preserve"> </w:t>
      </w:r>
      <w:r w:rsidR="001B7DB3">
        <w:rPr>
          <w:b/>
        </w:rPr>
        <w:t>3</w:t>
      </w:r>
      <w:r w:rsidRPr="00FE0EAD">
        <w:t xml:space="preserve"> (“</w:t>
      </w:r>
      <w:r>
        <w:rPr>
          <w:b/>
        </w:rPr>
        <w:t>Buy h</w:t>
      </w:r>
      <w:r w:rsidRPr="00FE0EAD">
        <w:rPr>
          <w:b/>
        </w:rPr>
        <w:t>eadset</w:t>
      </w:r>
      <w:r w:rsidRPr="00FE0EAD">
        <w:t>”)</w:t>
      </w:r>
      <w:r>
        <w:t>.</w:t>
      </w:r>
    </w:p>
    <w:p w14:paraId="7B73DBA2" w14:textId="77777777" w:rsidR="00B41F72" w:rsidRPr="000A17FE" w:rsidRDefault="00B41F72" w:rsidP="00B41F72">
      <w:pPr>
        <w:numPr>
          <w:ilvl w:val="1"/>
          <w:numId w:val="37"/>
        </w:numPr>
        <w:spacing w:line="360" w:lineRule="auto"/>
        <w:ind w:left="567" w:hanging="283"/>
        <w:contextualSpacing/>
        <w:jc w:val="both"/>
        <w:rPr>
          <w:b/>
        </w:rPr>
      </w:pPr>
      <w:r>
        <w:rPr>
          <w:bCs/>
        </w:rPr>
        <w:t xml:space="preserve">If there’s no headset added in the </w:t>
      </w:r>
      <w:r w:rsidRPr="000A17FE">
        <w:rPr>
          <w:b/>
        </w:rPr>
        <w:t>list</w:t>
      </w:r>
      <w:r>
        <w:rPr>
          <w:bCs/>
        </w:rPr>
        <w:t xml:space="preserve"> yet. </w:t>
      </w:r>
      <w:r w:rsidRPr="000A17FE">
        <w:rPr>
          <w:b/>
        </w:rPr>
        <w:t>Show</w:t>
      </w:r>
      <w:r>
        <w:rPr>
          <w:bCs/>
        </w:rPr>
        <w:t xml:space="preserve"> this </w:t>
      </w:r>
      <w:r w:rsidRPr="000A17FE">
        <w:rPr>
          <w:b/>
        </w:rPr>
        <w:t>message</w:t>
      </w:r>
      <w:r>
        <w:rPr>
          <w:bCs/>
        </w:rPr>
        <w:t xml:space="preserve"> and return to </w:t>
      </w:r>
      <w:r w:rsidRPr="000A17FE">
        <w:rPr>
          <w:b/>
        </w:rPr>
        <w:t>main menu</w:t>
      </w:r>
      <w:r>
        <w:rPr>
          <w:bCs/>
        </w:rPr>
        <w:t>.</w:t>
      </w:r>
    </w:p>
    <w:p w14:paraId="7B0EB7FA" w14:textId="5697F974" w:rsidR="00B41F72" w:rsidRDefault="00B41F72" w:rsidP="009B69B5">
      <w:pPr>
        <w:spacing w:line="360" w:lineRule="auto"/>
        <w:contextualSpacing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C26FF1E" wp14:editId="266F8138">
            <wp:extent cx="5372100" cy="849630"/>
            <wp:effectExtent l="19050" t="19050" r="1905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r="-205692"/>
                    <a:stretch/>
                  </pic:blipFill>
                  <pic:spPr bwMode="auto">
                    <a:xfrm>
                      <a:off x="0" y="0"/>
                      <a:ext cx="5433318" cy="85931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DB520" w14:textId="7410B6EE" w:rsidR="00B41F72" w:rsidRPr="009B69B5" w:rsidRDefault="00B41F72" w:rsidP="009B69B5">
      <w:pPr>
        <w:numPr>
          <w:ilvl w:val="1"/>
          <w:numId w:val="37"/>
        </w:numPr>
        <w:spacing w:line="360" w:lineRule="auto"/>
        <w:ind w:left="567" w:hanging="283"/>
        <w:contextualSpacing/>
        <w:jc w:val="both"/>
        <w:rPr>
          <w:bCs/>
        </w:rPr>
      </w:pPr>
      <w:r>
        <w:rPr>
          <w:b/>
        </w:rPr>
        <w:t>Otherwise</w:t>
      </w:r>
      <w:r>
        <w:rPr>
          <w:bCs/>
        </w:rPr>
        <w:t xml:space="preserve">, </w:t>
      </w:r>
      <w:r w:rsidRPr="000A17FE">
        <w:rPr>
          <w:b/>
        </w:rPr>
        <w:t>show</w:t>
      </w:r>
      <w:r>
        <w:rPr>
          <w:bCs/>
        </w:rPr>
        <w:t xml:space="preserve"> all headsets’ details.</w:t>
      </w:r>
      <w:r w:rsidR="009B69B5">
        <w:rPr>
          <w:bCs/>
        </w:rPr>
        <w:t xml:space="preserve"> </w:t>
      </w:r>
      <w:r w:rsidRPr="009B69B5">
        <w:rPr>
          <w:bCs/>
        </w:rPr>
        <w:t>Then, the program will:</w:t>
      </w:r>
    </w:p>
    <w:p w14:paraId="49FA8376" w14:textId="533FD3DE" w:rsidR="00B41F72" w:rsidRDefault="009B69B5" w:rsidP="00B41F72">
      <w:pPr>
        <w:numPr>
          <w:ilvl w:val="2"/>
          <w:numId w:val="37"/>
        </w:numPr>
        <w:spacing w:line="360" w:lineRule="auto"/>
        <w:ind w:left="851" w:hanging="284"/>
        <w:contextualSpacing/>
        <w:jc w:val="both"/>
        <w:rPr>
          <w:bCs/>
        </w:rPr>
      </w:pPr>
      <w:r>
        <w:rPr>
          <w:bCs/>
        </w:rPr>
        <w:t>A</w:t>
      </w:r>
      <w:r w:rsidR="00B41F72">
        <w:rPr>
          <w:bCs/>
        </w:rPr>
        <w:t xml:space="preserve">sk which </w:t>
      </w:r>
      <w:r w:rsidR="00B41F72" w:rsidRPr="004C7025">
        <w:rPr>
          <w:b/>
        </w:rPr>
        <w:t>headset no. to be</w:t>
      </w:r>
      <w:r>
        <w:rPr>
          <w:b/>
        </w:rPr>
        <w:t xml:space="preserve"> bought</w:t>
      </w:r>
      <w:r w:rsidR="00B41F72">
        <w:rPr>
          <w:bCs/>
        </w:rPr>
        <w:t xml:space="preserve">. Validate the </w:t>
      </w:r>
      <w:r w:rsidR="00B41F72" w:rsidRPr="004C7025">
        <w:rPr>
          <w:b/>
        </w:rPr>
        <w:t>value</w:t>
      </w:r>
      <w:r w:rsidR="00B41F72">
        <w:rPr>
          <w:bCs/>
        </w:rPr>
        <w:t xml:space="preserve"> must be </w:t>
      </w:r>
      <w:r w:rsidR="00B41F72" w:rsidRPr="004C7025">
        <w:rPr>
          <w:b/>
        </w:rPr>
        <w:t>between</w:t>
      </w:r>
      <w:r w:rsidR="00B41F72">
        <w:rPr>
          <w:bCs/>
        </w:rPr>
        <w:t xml:space="preserve"> </w:t>
      </w:r>
      <w:r w:rsidR="00B41F72" w:rsidRPr="004C7025">
        <w:rPr>
          <w:b/>
        </w:rPr>
        <w:t>1 and</w:t>
      </w:r>
      <w:r w:rsidR="00B41F72">
        <w:rPr>
          <w:bCs/>
        </w:rPr>
        <w:t xml:space="preserve"> </w:t>
      </w:r>
      <w:r w:rsidR="00B41F72" w:rsidRPr="004C7025">
        <w:rPr>
          <w:b/>
        </w:rPr>
        <w:t>total headset data</w:t>
      </w:r>
      <w:r w:rsidR="00B41F72">
        <w:rPr>
          <w:bCs/>
        </w:rPr>
        <w:t>.</w:t>
      </w:r>
    </w:p>
    <w:p w14:paraId="28213153" w14:textId="55520944" w:rsidR="002329E2" w:rsidRPr="009B69B5" w:rsidRDefault="00B41F72" w:rsidP="009B69B5">
      <w:pPr>
        <w:numPr>
          <w:ilvl w:val="2"/>
          <w:numId w:val="37"/>
        </w:numPr>
        <w:spacing w:line="360" w:lineRule="auto"/>
        <w:ind w:left="851" w:hanging="284"/>
        <w:contextualSpacing/>
        <w:jc w:val="both"/>
        <w:rPr>
          <w:b/>
          <w:bCs/>
        </w:rPr>
      </w:pPr>
      <w:r>
        <w:rPr>
          <w:bCs/>
        </w:rPr>
        <w:t>Ask the user to input</w:t>
      </w:r>
      <w:r w:rsidR="009B69B5">
        <w:rPr>
          <w:bCs/>
        </w:rPr>
        <w:t xml:space="preserve"> </w:t>
      </w:r>
      <w:r w:rsidR="009B69B5" w:rsidRPr="009B69B5">
        <w:rPr>
          <w:b/>
        </w:rPr>
        <w:t>quantity</w:t>
      </w:r>
      <w:r>
        <w:rPr>
          <w:bCs/>
        </w:rPr>
        <w:t xml:space="preserve">. Validate the </w:t>
      </w:r>
      <w:r w:rsidR="009B69B5">
        <w:rPr>
          <w:b/>
        </w:rPr>
        <w:t xml:space="preserve">value </w:t>
      </w:r>
      <w:r>
        <w:rPr>
          <w:bCs/>
        </w:rPr>
        <w:t>must be</w:t>
      </w:r>
      <w:r w:rsidR="009B69B5">
        <w:rPr>
          <w:bCs/>
        </w:rPr>
        <w:t xml:space="preserve"> </w:t>
      </w:r>
      <w:r w:rsidR="009B69B5" w:rsidRPr="009B69B5">
        <w:rPr>
          <w:b/>
        </w:rPr>
        <w:t>at least 1</w:t>
      </w:r>
      <w:r w:rsidR="009B69B5">
        <w:rPr>
          <w:bCs/>
        </w:rPr>
        <w:t>.</w:t>
      </w:r>
    </w:p>
    <w:p w14:paraId="2A476BE1" w14:textId="77777777" w:rsidR="005E24E8" w:rsidRPr="00FE0EAD" w:rsidRDefault="005E24E8" w:rsidP="001B7DB3">
      <w:pPr>
        <w:numPr>
          <w:ilvl w:val="2"/>
          <w:numId w:val="37"/>
        </w:numPr>
        <w:spacing w:line="360" w:lineRule="auto"/>
        <w:ind w:left="851" w:hanging="284"/>
        <w:contextualSpacing/>
        <w:jc w:val="both"/>
      </w:pPr>
      <w:r w:rsidRPr="001B7DB3">
        <w:rPr>
          <w:b/>
        </w:rPr>
        <w:t>Determine</w:t>
      </w:r>
      <w:r w:rsidRPr="00FE0EAD">
        <w:t xml:space="preserve"> the </w:t>
      </w:r>
      <w:r w:rsidRPr="00FE0EAD">
        <w:rPr>
          <w:b/>
          <w:bCs/>
        </w:rPr>
        <w:t>headset</w:t>
      </w:r>
      <w:r w:rsidRPr="00FE0EAD">
        <w:rPr>
          <w:b/>
        </w:rPr>
        <w:t xml:space="preserve"> price</w:t>
      </w:r>
      <w:r w:rsidRPr="00FE0EAD">
        <w:t xml:space="preserve"> based on this table:</w:t>
      </w:r>
    </w:p>
    <w:tbl>
      <w:tblPr>
        <w:tblStyle w:val="TableGrid1"/>
        <w:tblW w:w="0" w:type="auto"/>
        <w:tblInd w:w="1075" w:type="dxa"/>
        <w:tblLook w:val="04A0" w:firstRow="1" w:lastRow="0" w:firstColumn="1" w:lastColumn="0" w:noHBand="0" w:noVBand="1"/>
      </w:tblPr>
      <w:tblGrid>
        <w:gridCol w:w="3866"/>
        <w:gridCol w:w="3866"/>
      </w:tblGrid>
      <w:tr w:rsidR="005E24E8" w:rsidRPr="00FE0EAD" w14:paraId="7A19CFDE" w14:textId="77777777" w:rsidTr="005E24E8"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10267D0" w14:textId="77777777" w:rsidR="005E24E8" w:rsidRPr="00FE0EAD" w:rsidRDefault="005E24E8" w:rsidP="00FE0EAD">
            <w:pPr>
              <w:jc w:val="center"/>
            </w:pPr>
            <w:r w:rsidRPr="00FE0EAD">
              <w:t>Type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4555E92" w14:textId="77777777" w:rsidR="005E24E8" w:rsidRPr="00FE0EAD" w:rsidRDefault="005E24E8" w:rsidP="00FE0EAD">
            <w:pPr>
              <w:jc w:val="center"/>
            </w:pPr>
            <w:r w:rsidRPr="00FE0EAD">
              <w:t xml:space="preserve"> Headset Price</w:t>
            </w:r>
          </w:p>
        </w:tc>
      </w:tr>
      <w:tr w:rsidR="005E24E8" w:rsidRPr="00FE0EAD" w14:paraId="692929D6" w14:textId="77777777" w:rsidTr="005E24E8"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866C4" w14:textId="70EE82DA" w:rsidR="005E24E8" w:rsidRPr="00FE0EAD" w:rsidRDefault="001B7DB3" w:rsidP="00FE0EAD">
            <w:pPr>
              <w:jc w:val="center"/>
            </w:pPr>
            <w:r>
              <w:t>Headphone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B556E" w14:textId="77777777" w:rsidR="005E24E8" w:rsidRPr="00FE0EAD" w:rsidRDefault="005E24E8" w:rsidP="00FE0EAD">
            <w:pPr>
              <w:jc w:val="center"/>
            </w:pPr>
            <w:r w:rsidRPr="00FE0EAD">
              <w:t>20000</w:t>
            </w:r>
          </w:p>
        </w:tc>
      </w:tr>
      <w:tr w:rsidR="005E24E8" w:rsidRPr="00FE0EAD" w14:paraId="23304287" w14:textId="77777777" w:rsidTr="005E24E8"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6DE84" w14:textId="77777777" w:rsidR="005E24E8" w:rsidRPr="00FE0EAD" w:rsidRDefault="005E24E8" w:rsidP="00FE0EAD">
            <w:pPr>
              <w:jc w:val="center"/>
            </w:pPr>
            <w:r w:rsidRPr="00FE0EAD">
              <w:t>IEM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35DBF" w14:textId="77777777" w:rsidR="005E24E8" w:rsidRPr="00FE0EAD" w:rsidRDefault="005E24E8" w:rsidP="00FE0EAD">
            <w:pPr>
              <w:jc w:val="center"/>
            </w:pPr>
            <w:r w:rsidRPr="00FE0EAD">
              <w:t>25000</w:t>
            </w:r>
          </w:p>
        </w:tc>
      </w:tr>
      <w:tr w:rsidR="005E24E8" w:rsidRPr="00FE0EAD" w14:paraId="14DB178C" w14:textId="77777777" w:rsidTr="005E24E8"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4FC3A" w14:textId="0852BFF2" w:rsidR="005E24E8" w:rsidRPr="00FE0EAD" w:rsidRDefault="001B7DB3" w:rsidP="00FE0EAD">
            <w:pPr>
              <w:jc w:val="center"/>
            </w:pPr>
            <w:r>
              <w:t>OnEar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D05F9" w14:textId="77777777" w:rsidR="005E24E8" w:rsidRPr="00FE0EAD" w:rsidRDefault="005E24E8" w:rsidP="00FE0EAD">
            <w:pPr>
              <w:jc w:val="center"/>
            </w:pPr>
            <w:r w:rsidRPr="00FE0EAD">
              <w:t>30000</w:t>
            </w:r>
          </w:p>
        </w:tc>
      </w:tr>
    </w:tbl>
    <w:p w14:paraId="338F0E4A" w14:textId="22609B91" w:rsidR="0084000C" w:rsidRPr="00FE0EAD" w:rsidRDefault="005E24E8" w:rsidP="001B7DB3">
      <w:pPr>
        <w:numPr>
          <w:ilvl w:val="2"/>
          <w:numId w:val="37"/>
        </w:numPr>
        <w:spacing w:line="360" w:lineRule="auto"/>
        <w:ind w:left="851" w:hanging="284"/>
        <w:contextualSpacing/>
        <w:jc w:val="both"/>
      </w:pPr>
      <w:r w:rsidRPr="00FE0EAD">
        <w:t xml:space="preserve">Every </w:t>
      </w:r>
      <w:r w:rsidRPr="001B7DB3">
        <w:rPr>
          <w:bCs/>
        </w:rPr>
        <w:t>customer</w:t>
      </w:r>
      <w:r w:rsidRPr="00FE0EAD">
        <w:t xml:space="preserve"> that buys a headset will also get </w:t>
      </w:r>
      <w:r w:rsidRPr="001B7DB3">
        <w:rPr>
          <w:b/>
          <w:bCs/>
        </w:rPr>
        <w:t>discount</w:t>
      </w:r>
      <w:r w:rsidRPr="00FE0EAD">
        <w:t xml:space="preserve">. </w:t>
      </w:r>
      <w:r w:rsidRPr="00FE0EAD">
        <w:rPr>
          <w:b/>
          <w:bCs/>
        </w:rPr>
        <w:t>Randomize the discount</w:t>
      </w:r>
      <w:r w:rsidRPr="00FE0EAD">
        <w:t xml:space="preserve"> for each customer, </w:t>
      </w:r>
      <w:r w:rsidR="0084000C">
        <w:rPr>
          <w:b/>
          <w:bCs/>
        </w:rPr>
        <w:t>random the value between</w:t>
      </w:r>
      <w:r w:rsidRPr="00FE0EAD">
        <w:rPr>
          <w:b/>
          <w:bCs/>
        </w:rPr>
        <w:t xml:space="preserve"> 10 to 25.</w:t>
      </w:r>
    </w:p>
    <w:p w14:paraId="5DCDA087" w14:textId="22309FF7" w:rsidR="005E24E8" w:rsidRPr="00FE0EAD" w:rsidRDefault="005E24E8" w:rsidP="001B7DB3">
      <w:pPr>
        <w:numPr>
          <w:ilvl w:val="2"/>
          <w:numId w:val="37"/>
        </w:numPr>
        <w:spacing w:line="360" w:lineRule="auto"/>
        <w:ind w:left="851" w:hanging="284"/>
        <w:contextualSpacing/>
        <w:jc w:val="both"/>
      </w:pPr>
      <w:r w:rsidRPr="001B7DB3">
        <w:rPr>
          <w:b/>
          <w:bCs/>
        </w:rPr>
        <w:t>Calculate</w:t>
      </w:r>
      <w:r w:rsidRPr="00FE0EAD">
        <w:t xml:space="preserve"> the </w:t>
      </w:r>
      <w:r w:rsidRPr="00FE0EAD">
        <w:rPr>
          <w:b/>
        </w:rPr>
        <w:t>total price</w:t>
      </w:r>
      <w:r w:rsidRPr="00FE0EAD">
        <w:t xml:space="preserve"> based on this formula:</w:t>
      </w:r>
    </w:p>
    <w:p w14:paraId="14545573" w14:textId="62AFB2E1" w:rsidR="001B7DB3" w:rsidRDefault="00CF013D" w:rsidP="001B7DB3">
      <w:pPr>
        <w:tabs>
          <w:tab w:val="left" w:pos="1831"/>
        </w:tabs>
        <w:spacing w:line="360" w:lineRule="auto"/>
        <w:contextualSpacing/>
        <w:jc w:val="center"/>
      </w:pPr>
      <w:r w:rsidRPr="00FE0EAD">
        <w:rPr>
          <w:noProof/>
        </w:rPr>
        <mc:AlternateContent>
          <mc:Choice Requires="wps">
            <w:drawing>
              <wp:inline distT="0" distB="0" distL="0" distR="0" wp14:anchorId="42AFD014" wp14:editId="5D500A80">
                <wp:extent cx="5395866" cy="268941"/>
                <wp:effectExtent l="0" t="0" r="14605" b="17145"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5866" cy="268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01715" w14:textId="77777777" w:rsidR="00CF013D" w:rsidRDefault="00CF013D" w:rsidP="00CF013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Total price = (Quantity * Headset Price) * ((100 – Discount Amount) / 100)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AFD014" id="Rectangle 11" o:spid="_x0000_s1026" style="width:424.85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">
                <v:textbox>
                  <w:txbxContent>
                    <w:p w14:paraId="4FD01715" w14:textId="77777777" w:rsidR="00CF013D" w:rsidRDefault="00CF013D" w:rsidP="00CF013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Total price = (Quantity * Headset Price) * ((100 – Discount Amount) / 100)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96E4E8A" w14:textId="3B0F3D7B" w:rsidR="001B7DB3" w:rsidRPr="001B7DB3" w:rsidRDefault="001B7DB3" w:rsidP="001B7DB3">
      <w:pPr>
        <w:numPr>
          <w:ilvl w:val="1"/>
          <w:numId w:val="37"/>
        </w:numPr>
        <w:spacing w:line="360" w:lineRule="auto"/>
        <w:ind w:left="567" w:hanging="283"/>
        <w:contextualSpacing/>
        <w:jc w:val="both"/>
        <w:rPr>
          <w:bCs/>
        </w:rPr>
      </w:pPr>
      <w:r>
        <w:rPr>
          <w:bCs/>
        </w:rPr>
        <w:t xml:space="preserve">Then, the program will </w:t>
      </w:r>
      <w:r w:rsidRPr="001B7DB3">
        <w:rPr>
          <w:b/>
        </w:rPr>
        <w:t>add</w:t>
      </w:r>
      <w:r>
        <w:rPr>
          <w:bCs/>
        </w:rPr>
        <w:t xml:space="preserve"> the </w:t>
      </w:r>
      <w:r w:rsidRPr="001B7DB3">
        <w:rPr>
          <w:b/>
        </w:rPr>
        <w:t>selected</w:t>
      </w:r>
      <w:r>
        <w:rPr>
          <w:bCs/>
        </w:rPr>
        <w:t xml:space="preserve"> </w:t>
      </w:r>
      <w:r w:rsidRPr="001B7DB3">
        <w:rPr>
          <w:b/>
        </w:rPr>
        <w:t>headset</w:t>
      </w:r>
      <w:r>
        <w:rPr>
          <w:bCs/>
        </w:rPr>
        <w:t xml:space="preserve"> into</w:t>
      </w:r>
      <w:r w:rsidRPr="001B7DB3">
        <w:rPr>
          <w:b/>
        </w:rPr>
        <w:t xml:space="preserve"> user’s</w:t>
      </w:r>
      <w:r>
        <w:rPr>
          <w:bCs/>
        </w:rPr>
        <w:t xml:space="preserve"> </w:t>
      </w:r>
      <w:r w:rsidRPr="001B7DB3">
        <w:rPr>
          <w:b/>
        </w:rPr>
        <w:t>collection</w:t>
      </w:r>
      <w:r>
        <w:rPr>
          <w:bCs/>
        </w:rPr>
        <w:t xml:space="preserve"> and return to </w:t>
      </w:r>
      <w:r w:rsidRPr="001B7DB3">
        <w:rPr>
          <w:b/>
        </w:rPr>
        <w:t>main</w:t>
      </w:r>
      <w:r>
        <w:rPr>
          <w:bCs/>
        </w:rPr>
        <w:t xml:space="preserve"> </w:t>
      </w:r>
      <w:r w:rsidRPr="001B7DB3">
        <w:rPr>
          <w:b/>
        </w:rPr>
        <w:t>menu</w:t>
      </w:r>
      <w:r>
        <w:rPr>
          <w:bCs/>
        </w:rPr>
        <w:t>.</w:t>
      </w:r>
    </w:p>
    <w:p w14:paraId="63A7DDA8" w14:textId="1F2B60F8" w:rsidR="008936CA" w:rsidRDefault="008936CA" w:rsidP="008936CA">
      <w:pPr>
        <w:tabs>
          <w:tab w:val="left" w:pos="1831"/>
        </w:tabs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2306B893" wp14:editId="69F4A878">
            <wp:extent cx="5367762" cy="2411730"/>
            <wp:effectExtent l="19050" t="19050" r="23495" b="266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09254"/>
                    <a:stretch/>
                  </pic:blipFill>
                  <pic:spPr bwMode="auto">
                    <a:xfrm>
                      <a:off x="0" y="0"/>
                      <a:ext cx="5396438" cy="242461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26254B34" w14:textId="18418A34" w:rsidR="001B7DB3" w:rsidRPr="00194CFC" w:rsidRDefault="001B7DB3" w:rsidP="001B7DB3">
      <w:pPr>
        <w:numPr>
          <w:ilvl w:val="0"/>
          <w:numId w:val="37"/>
        </w:numPr>
        <w:spacing w:line="360" w:lineRule="auto"/>
        <w:ind w:left="284" w:hanging="284"/>
        <w:contextualSpacing/>
        <w:jc w:val="both"/>
        <w:rPr>
          <w:b/>
        </w:rPr>
      </w:pPr>
      <w:r w:rsidRPr="00FE0EAD">
        <w:lastRenderedPageBreak/>
        <w:t>If user choses menu</w:t>
      </w:r>
      <w:r w:rsidRPr="00FE0EAD">
        <w:rPr>
          <w:b/>
        </w:rPr>
        <w:t xml:space="preserve"> </w:t>
      </w:r>
      <w:r>
        <w:rPr>
          <w:b/>
        </w:rPr>
        <w:t>4</w:t>
      </w:r>
      <w:r w:rsidRPr="00FE0EAD">
        <w:t xml:space="preserve"> (“</w:t>
      </w:r>
      <w:r w:rsidR="008936CA">
        <w:rPr>
          <w:b/>
        </w:rPr>
        <w:t>View Collection</w:t>
      </w:r>
      <w:r w:rsidRPr="00FE0EAD">
        <w:t>”)</w:t>
      </w:r>
      <w:r>
        <w:t>.</w:t>
      </w:r>
    </w:p>
    <w:p w14:paraId="7FC2D7AA" w14:textId="3352D5E1" w:rsidR="001B7DB3" w:rsidRPr="008936CA" w:rsidRDefault="001B7DB3" w:rsidP="001B7DB3">
      <w:pPr>
        <w:numPr>
          <w:ilvl w:val="1"/>
          <w:numId w:val="37"/>
        </w:numPr>
        <w:spacing w:line="360" w:lineRule="auto"/>
        <w:ind w:left="567" w:hanging="283"/>
        <w:contextualSpacing/>
        <w:jc w:val="both"/>
        <w:rPr>
          <w:b/>
        </w:rPr>
      </w:pPr>
      <w:r>
        <w:rPr>
          <w:bCs/>
        </w:rPr>
        <w:t xml:space="preserve">If there’s no headset added in the </w:t>
      </w:r>
      <w:r w:rsidR="008936CA" w:rsidRPr="008936CA">
        <w:rPr>
          <w:b/>
        </w:rPr>
        <w:t>headset</w:t>
      </w:r>
      <w:r w:rsidR="008936CA">
        <w:rPr>
          <w:bCs/>
        </w:rPr>
        <w:t xml:space="preserve"> </w:t>
      </w:r>
      <w:r w:rsidRPr="000A17FE">
        <w:rPr>
          <w:b/>
        </w:rPr>
        <w:t>list</w:t>
      </w:r>
      <w:r>
        <w:rPr>
          <w:bCs/>
        </w:rPr>
        <w:t xml:space="preserve"> yet. </w:t>
      </w:r>
      <w:r w:rsidRPr="000A17FE">
        <w:rPr>
          <w:b/>
        </w:rPr>
        <w:t>Show</w:t>
      </w:r>
      <w:r>
        <w:rPr>
          <w:bCs/>
        </w:rPr>
        <w:t xml:space="preserve"> this </w:t>
      </w:r>
      <w:r w:rsidRPr="000A17FE">
        <w:rPr>
          <w:b/>
        </w:rPr>
        <w:t>message</w:t>
      </w:r>
      <w:r>
        <w:rPr>
          <w:bCs/>
        </w:rPr>
        <w:t xml:space="preserve"> and return to </w:t>
      </w:r>
      <w:r w:rsidRPr="000A17FE">
        <w:rPr>
          <w:b/>
        </w:rPr>
        <w:t>main menu</w:t>
      </w:r>
      <w:r>
        <w:rPr>
          <w:bCs/>
        </w:rPr>
        <w:t>.</w:t>
      </w:r>
    </w:p>
    <w:p w14:paraId="0241589C" w14:textId="1A963842" w:rsidR="008936CA" w:rsidRDefault="008936CA" w:rsidP="00A92250">
      <w:pPr>
        <w:spacing w:line="360" w:lineRule="auto"/>
        <w:contextualSpacing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4E3BAB3" wp14:editId="56EE85F8">
            <wp:extent cx="5372289" cy="902335"/>
            <wp:effectExtent l="19050" t="19050" r="19050" b="1206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5502"/>
                    <a:stretch/>
                  </pic:blipFill>
                  <pic:spPr bwMode="auto">
                    <a:xfrm>
                      <a:off x="0" y="0"/>
                      <a:ext cx="5423843" cy="91099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0B0FE" w14:textId="79C4351F" w:rsidR="008936CA" w:rsidRPr="00A92250" w:rsidRDefault="008936CA" w:rsidP="008936CA">
      <w:pPr>
        <w:numPr>
          <w:ilvl w:val="1"/>
          <w:numId w:val="37"/>
        </w:numPr>
        <w:spacing w:line="360" w:lineRule="auto"/>
        <w:ind w:left="567" w:hanging="283"/>
        <w:contextualSpacing/>
        <w:jc w:val="both"/>
        <w:rPr>
          <w:b/>
        </w:rPr>
      </w:pPr>
      <w:r w:rsidRPr="008936CA">
        <w:rPr>
          <w:b/>
        </w:rPr>
        <w:t>Otherwise</w:t>
      </w:r>
      <w:r>
        <w:rPr>
          <w:bCs/>
        </w:rPr>
        <w:t xml:space="preserve">. If the user haven’t </w:t>
      </w:r>
      <w:r w:rsidRPr="008936CA">
        <w:rPr>
          <w:b/>
        </w:rPr>
        <w:t>made</w:t>
      </w:r>
      <w:r>
        <w:rPr>
          <w:bCs/>
        </w:rPr>
        <w:t xml:space="preserve"> </w:t>
      </w:r>
      <w:r w:rsidRPr="008936CA">
        <w:rPr>
          <w:b/>
        </w:rPr>
        <w:t>any</w:t>
      </w:r>
      <w:r>
        <w:rPr>
          <w:bCs/>
        </w:rPr>
        <w:t xml:space="preserve"> </w:t>
      </w:r>
      <w:r w:rsidRPr="008936CA">
        <w:rPr>
          <w:b/>
        </w:rPr>
        <w:t>purchases</w:t>
      </w:r>
      <w:r>
        <w:rPr>
          <w:bCs/>
        </w:rPr>
        <w:t xml:space="preserve"> </w:t>
      </w:r>
      <w:r w:rsidRPr="008936CA">
        <w:rPr>
          <w:b/>
        </w:rPr>
        <w:t>yet</w:t>
      </w:r>
      <w:r>
        <w:rPr>
          <w:bCs/>
        </w:rPr>
        <w:t xml:space="preserve"> (indicating the </w:t>
      </w:r>
      <w:r w:rsidRPr="008936CA">
        <w:rPr>
          <w:b/>
        </w:rPr>
        <w:t>collection</w:t>
      </w:r>
      <w:r>
        <w:rPr>
          <w:bCs/>
        </w:rPr>
        <w:t xml:space="preserve"> </w:t>
      </w:r>
      <w:r w:rsidRPr="008936CA">
        <w:rPr>
          <w:b/>
        </w:rPr>
        <w:t>list</w:t>
      </w:r>
      <w:r>
        <w:rPr>
          <w:bCs/>
        </w:rPr>
        <w:t xml:space="preserve"> is </w:t>
      </w:r>
      <w:r w:rsidRPr="008936CA">
        <w:rPr>
          <w:b/>
        </w:rPr>
        <w:t>empty</w:t>
      </w:r>
      <w:r>
        <w:rPr>
          <w:bCs/>
        </w:rPr>
        <w:t xml:space="preserve">). </w:t>
      </w:r>
      <w:r w:rsidRPr="008936CA">
        <w:rPr>
          <w:b/>
        </w:rPr>
        <w:t>Show</w:t>
      </w:r>
      <w:r>
        <w:rPr>
          <w:bCs/>
        </w:rPr>
        <w:t xml:space="preserve"> this </w:t>
      </w:r>
      <w:r w:rsidRPr="008936CA">
        <w:rPr>
          <w:b/>
        </w:rPr>
        <w:t>message</w:t>
      </w:r>
      <w:r>
        <w:rPr>
          <w:bCs/>
        </w:rPr>
        <w:t xml:space="preserve"> and return to </w:t>
      </w:r>
      <w:r w:rsidRPr="008936CA">
        <w:rPr>
          <w:b/>
        </w:rPr>
        <w:t>main menu</w:t>
      </w:r>
      <w:r>
        <w:rPr>
          <w:bCs/>
        </w:rPr>
        <w:t>.</w:t>
      </w:r>
    </w:p>
    <w:p w14:paraId="4B13B9B0" w14:textId="78683FAA" w:rsidR="008936CA" w:rsidRPr="000A17FE" w:rsidRDefault="00A92250" w:rsidP="00A92250">
      <w:pPr>
        <w:spacing w:line="360" w:lineRule="auto"/>
        <w:contextualSpacing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8C298F6" wp14:editId="4DDC6186">
            <wp:extent cx="5367762" cy="917575"/>
            <wp:effectExtent l="19050" t="19050" r="23495" b="158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71385"/>
                    <a:stretch/>
                  </pic:blipFill>
                  <pic:spPr bwMode="auto">
                    <a:xfrm>
                      <a:off x="0" y="0"/>
                      <a:ext cx="5430444" cy="92829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6D160" w14:textId="408B039C" w:rsidR="001B7DB3" w:rsidRDefault="001B7DB3" w:rsidP="001B7DB3">
      <w:pPr>
        <w:numPr>
          <w:ilvl w:val="1"/>
          <w:numId w:val="37"/>
        </w:numPr>
        <w:spacing w:line="360" w:lineRule="auto"/>
        <w:ind w:left="567" w:hanging="283"/>
        <w:contextualSpacing/>
        <w:jc w:val="both"/>
        <w:rPr>
          <w:bCs/>
        </w:rPr>
      </w:pPr>
      <w:r>
        <w:rPr>
          <w:b/>
        </w:rPr>
        <w:t>Otherwise</w:t>
      </w:r>
      <w:r>
        <w:rPr>
          <w:bCs/>
        </w:rPr>
        <w:t xml:space="preserve">, </w:t>
      </w:r>
      <w:r w:rsidRPr="000A17FE">
        <w:rPr>
          <w:b/>
        </w:rPr>
        <w:t>show</w:t>
      </w:r>
      <w:r>
        <w:rPr>
          <w:bCs/>
        </w:rPr>
        <w:t xml:space="preserve"> all </w:t>
      </w:r>
      <w:r w:rsidR="00A92250">
        <w:rPr>
          <w:bCs/>
        </w:rPr>
        <w:t>headsets</w:t>
      </w:r>
      <w:r>
        <w:rPr>
          <w:bCs/>
        </w:rPr>
        <w:t xml:space="preserve"> </w:t>
      </w:r>
      <w:r w:rsidR="00A92250">
        <w:rPr>
          <w:bCs/>
        </w:rPr>
        <w:t xml:space="preserve">in </w:t>
      </w:r>
      <w:r w:rsidR="00A92250" w:rsidRPr="00A92250">
        <w:rPr>
          <w:b/>
        </w:rPr>
        <w:t>user’s</w:t>
      </w:r>
      <w:r w:rsidR="00A92250">
        <w:rPr>
          <w:bCs/>
        </w:rPr>
        <w:t xml:space="preserve"> </w:t>
      </w:r>
      <w:r w:rsidR="00A92250" w:rsidRPr="00A92250">
        <w:rPr>
          <w:b/>
        </w:rPr>
        <w:t>collection</w:t>
      </w:r>
      <w:r w:rsidR="00A92250">
        <w:rPr>
          <w:bCs/>
        </w:rPr>
        <w:t xml:space="preserve"> </w:t>
      </w:r>
      <w:r w:rsidR="00A92250" w:rsidRPr="00A92250">
        <w:rPr>
          <w:b/>
        </w:rPr>
        <w:t>list</w:t>
      </w:r>
      <w:r>
        <w:rPr>
          <w:bCs/>
        </w:rPr>
        <w:t>.</w:t>
      </w:r>
      <w:r w:rsidR="00F407FB">
        <w:rPr>
          <w:bCs/>
        </w:rPr>
        <w:t xml:space="preserve"> Then, return to </w:t>
      </w:r>
      <w:r w:rsidR="00F407FB" w:rsidRPr="00F407FB">
        <w:rPr>
          <w:b/>
        </w:rPr>
        <w:t>main menu</w:t>
      </w:r>
      <w:r w:rsidR="00F407FB">
        <w:rPr>
          <w:bCs/>
        </w:rPr>
        <w:t>.</w:t>
      </w:r>
    </w:p>
    <w:p w14:paraId="472F82BA" w14:textId="42A24F07" w:rsidR="005E24E8" w:rsidRPr="00A3233C" w:rsidRDefault="00F407FB" w:rsidP="00A3233C">
      <w:pPr>
        <w:spacing w:line="360" w:lineRule="auto"/>
        <w:contextualSpacing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6FD1CCCE" wp14:editId="6A631A53">
            <wp:extent cx="5367762" cy="1760220"/>
            <wp:effectExtent l="19050" t="19050" r="23495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16244"/>
                    <a:stretch/>
                  </pic:blipFill>
                  <pic:spPr bwMode="auto">
                    <a:xfrm>
                      <a:off x="0" y="0"/>
                      <a:ext cx="5369024" cy="176063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00E1D" w14:textId="5E0B9E26" w:rsidR="00F72A39" w:rsidRPr="00FE0EAD" w:rsidRDefault="005E24E8" w:rsidP="00FE0EAD">
      <w:pPr>
        <w:pStyle w:val="ListParagraph"/>
        <w:numPr>
          <w:ilvl w:val="0"/>
          <w:numId w:val="13"/>
        </w:numPr>
        <w:spacing w:line="360" w:lineRule="auto"/>
        <w:ind w:left="284" w:hanging="284"/>
        <w:jc w:val="both"/>
      </w:pPr>
      <w:r w:rsidRPr="00FE0EAD">
        <w:t>If user choses menu</w:t>
      </w:r>
      <w:r w:rsidRPr="00FE0EAD">
        <w:rPr>
          <w:b/>
        </w:rPr>
        <w:t xml:space="preserve"> </w:t>
      </w:r>
      <w:r w:rsidR="00A3233C">
        <w:rPr>
          <w:b/>
        </w:rPr>
        <w:t>5</w:t>
      </w:r>
      <w:r w:rsidRPr="00FE0EAD">
        <w:rPr>
          <w:b/>
        </w:rPr>
        <w:t xml:space="preserve"> </w:t>
      </w:r>
      <w:r w:rsidRPr="00FE0EAD">
        <w:t>(“</w:t>
      </w:r>
      <w:r w:rsidRPr="00A3233C">
        <w:rPr>
          <w:b/>
          <w:bCs/>
        </w:rPr>
        <w:t>Exit</w:t>
      </w:r>
      <w:r w:rsidRPr="00FE0EAD">
        <w:t xml:space="preserve">”), then </w:t>
      </w:r>
      <w:r w:rsidR="00A3233C">
        <w:t>program will exit</w:t>
      </w:r>
      <w:r w:rsidRPr="00FE0EAD">
        <w:t>.</w:t>
      </w:r>
    </w:p>
    <w:p w14:paraId="1FA2520A" w14:textId="77777777" w:rsidR="000412E6" w:rsidRPr="00FE0EAD" w:rsidRDefault="000412E6" w:rsidP="00FE0EAD">
      <w:pPr>
        <w:pStyle w:val="ListParagraph"/>
        <w:spacing w:line="360" w:lineRule="auto"/>
        <w:ind w:left="284"/>
        <w:jc w:val="both"/>
      </w:pPr>
    </w:p>
    <w:p w14:paraId="0D8FE8DE" w14:textId="42EFDFE7" w:rsidR="00A6581D" w:rsidRPr="00A205E4" w:rsidRDefault="00AE36EE" w:rsidP="00FE0EAD">
      <w:pPr>
        <w:spacing w:line="360" w:lineRule="auto"/>
        <w:jc w:val="center"/>
        <w:rPr>
          <w:b/>
          <w:bCs/>
        </w:rPr>
      </w:pPr>
      <w:r w:rsidRPr="00FE0EAD">
        <w:rPr>
          <w:b/>
          <w:bCs/>
        </w:rPr>
        <w:t>If you need any assistance, kindly ask your assistants for help.</w:t>
      </w:r>
    </w:p>
    <w:sectPr w:rsidR="00A6581D" w:rsidRPr="00A205E4" w:rsidSect="00DF2179">
      <w:headerReference w:type="default" r:id="rId21"/>
      <w:footerReference w:type="default" r:id="rId22"/>
      <w:headerReference w:type="first" r:id="rId23"/>
      <w:footerReference w:type="first" r:id="rId2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E8E36" w14:textId="77777777" w:rsidR="00F7291C" w:rsidRDefault="00F7291C" w:rsidP="00273E4A">
      <w:r>
        <w:separator/>
      </w:r>
    </w:p>
  </w:endnote>
  <w:endnote w:type="continuationSeparator" w:id="0">
    <w:p w14:paraId="7707A38D" w14:textId="77777777" w:rsidR="00F7291C" w:rsidRDefault="00F7291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69877" w14:textId="77777777" w:rsidR="00F7291C" w:rsidRDefault="00F7291C" w:rsidP="00273E4A">
      <w:r>
        <w:separator/>
      </w:r>
    </w:p>
  </w:footnote>
  <w:footnote w:type="continuationSeparator" w:id="0">
    <w:p w14:paraId="37C546DD" w14:textId="77777777" w:rsidR="00F7291C" w:rsidRDefault="00F7291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1DD93C4E" w:rsidR="005D0782" w:rsidRDefault="00DA5540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DA5540">
            <w:rPr>
              <w:b/>
              <w:sz w:val="20"/>
              <w:lang w:val="id-ID"/>
            </w:rPr>
            <w:t>210222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8C6"/>
    <w:multiLevelType w:val="hybridMultilevel"/>
    <w:tmpl w:val="09D21C44"/>
    <w:lvl w:ilvl="0" w:tplc="B91A9146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BF05CD"/>
    <w:multiLevelType w:val="hybridMultilevel"/>
    <w:tmpl w:val="6706C1E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443DF"/>
    <w:multiLevelType w:val="hybridMultilevel"/>
    <w:tmpl w:val="944493BA"/>
    <w:lvl w:ilvl="0" w:tplc="38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051836"/>
    <w:multiLevelType w:val="hybridMultilevel"/>
    <w:tmpl w:val="BC7C5064"/>
    <w:lvl w:ilvl="0" w:tplc="E43A303C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6" w15:restartNumberingAfterBreak="0">
    <w:nsid w:val="12C5415A"/>
    <w:multiLevelType w:val="hybridMultilevel"/>
    <w:tmpl w:val="A2D0940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D1883"/>
    <w:multiLevelType w:val="hybridMultilevel"/>
    <w:tmpl w:val="F98E3FB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3D3683"/>
    <w:multiLevelType w:val="hybridMultilevel"/>
    <w:tmpl w:val="15BC1E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B5D35"/>
    <w:multiLevelType w:val="hybridMultilevel"/>
    <w:tmpl w:val="90B05830"/>
    <w:lvl w:ilvl="0" w:tplc="BF5A84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1010C"/>
    <w:multiLevelType w:val="hybridMultilevel"/>
    <w:tmpl w:val="FBC0B012"/>
    <w:lvl w:ilvl="0" w:tplc="38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8E7884"/>
    <w:multiLevelType w:val="hybridMultilevel"/>
    <w:tmpl w:val="902422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36492"/>
    <w:multiLevelType w:val="hybridMultilevel"/>
    <w:tmpl w:val="057008B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929D6"/>
    <w:multiLevelType w:val="hybridMultilevel"/>
    <w:tmpl w:val="7D94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012FF"/>
    <w:multiLevelType w:val="hybridMultilevel"/>
    <w:tmpl w:val="F4644F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F049B8"/>
    <w:multiLevelType w:val="hybridMultilevel"/>
    <w:tmpl w:val="764CE78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6E6213"/>
    <w:multiLevelType w:val="hybridMultilevel"/>
    <w:tmpl w:val="01BCCFD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3BBF55B8"/>
    <w:multiLevelType w:val="hybridMultilevel"/>
    <w:tmpl w:val="D368C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C0A40"/>
    <w:multiLevelType w:val="hybridMultilevel"/>
    <w:tmpl w:val="B2B0BAF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272C4F"/>
    <w:multiLevelType w:val="hybridMultilevel"/>
    <w:tmpl w:val="7024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8AA8D534">
      <w:start w:val="1"/>
      <w:numFmt w:val="lowerLetter"/>
      <w:lvlText w:val="%4.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B3EE5"/>
    <w:multiLevelType w:val="multilevel"/>
    <w:tmpl w:val="79CE5A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8225BA"/>
    <w:multiLevelType w:val="hybridMultilevel"/>
    <w:tmpl w:val="6CB0F44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09">
      <w:start w:val="1"/>
      <w:numFmt w:val="bullet"/>
      <w:lvlText w:val=""/>
      <w:lvlJc w:val="left"/>
      <w:pPr>
        <w:ind w:left="2869" w:hanging="360"/>
      </w:pPr>
      <w:rPr>
        <w:rFonts w:ascii="Wingdings" w:hAnsi="Wingdings" w:hint="default"/>
      </w:rPr>
    </w:lvl>
    <w:lvl w:ilvl="2" w:tplc="0809001B">
      <w:start w:val="1"/>
      <w:numFmt w:val="lowerRoman"/>
      <w:lvlText w:val="%3."/>
      <w:lvlJc w:val="right"/>
      <w:pPr>
        <w:ind w:left="3589" w:hanging="180"/>
      </w:pPr>
    </w:lvl>
    <w:lvl w:ilvl="3" w:tplc="0809000F">
      <w:start w:val="1"/>
      <w:numFmt w:val="decimal"/>
      <w:lvlText w:val="%4."/>
      <w:lvlJc w:val="left"/>
      <w:pPr>
        <w:ind w:left="4309" w:hanging="360"/>
      </w:pPr>
    </w:lvl>
    <w:lvl w:ilvl="4" w:tplc="08090019">
      <w:start w:val="1"/>
      <w:numFmt w:val="lowerLetter"/>
      <w:lvlText w:val="%5."/>
      <w:lvlJc w:val="left"/>
      <w:pPr>
        <w:ind w:left="5029" w:hanging="360"/>
      </w:pPr>
    </w:lvl>
    <w:lvl w:ilvl="5" w:tplc="0809001B">
      <w:start w:val="1"/>
      <w:numFmt w:val="lowerRoman"/>
      <w:lvlText w:val="%6."/>
      <w:lvlJc w:val="right"/>
      <w:pPr>
        <w:ind w:left="5749" w:hanging="180"/>
      </w:pPr>
    </w:lvl>
    <w:lvl w:ilvl="6" w:tplc="0809000F">
      <w:start w:val="1"/>
      <w:numFmt w:val="decimal"/>
      <w:lvlText w:val="%7."/>
      <w:lvlJc w:val="left"/>
      <w:pPr>
        <w:ind w:left="6469" w:hanging="360"/>
      </w:pPr>
    </w:lvl>
    <w:lvl w:ilvl="7" w:tplc="08090019">
      <w:start w:val="1"/>
      <w:numFmt w:val="lowerLetter"/>
      <w:lvlText w:val="%8."/>
      <w:lvlJc w:val="left"/>
      <w:pPr>
        <w:ind w:left="7189" w:hanging="360"/>
      </w:pPr>
    </w:lvl>
    <w:lvl w:ilvl="8" w:tplc="0809001B">
      <w:start w:val="1"/>
      <w:numFmt w:val="lowerRoman"/>
      <w:lvlText w:val="%9."/>
      <w:lvlJc w:val="right"/>
      <w:pPr>
        <w:ind w:left="7909" w:hanging="180"/>
      </w:pPr>
    </w:lvl>
  </w:abstractNum>
  <w:abstractNum w:abstractNumId="27" w15:restartNumberingAfterBreak="0">
    <w:nsid w:val="5C1F48A8"/>
    <w:multiLevelType w:val="hybridMultilevel"/>
    <w:tmpl w:val="F5AA29EC"/>
    <w:lvl w:ilvl="0" w:tplc="9C30807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30579D"/>
    <w:multiLevelType w:val="hybridMultilevel"/>
    <w:tmpl w:val="98321DFC"/>
    <w:lvl w:ilvl="0" w:tplc="01B2744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CF3810AE">
      <w:start w:val="1"/>
      <w:numFmt w:val="lowerLetter"/>
      <w:lvlText w:val="%2."/>
      <w:lvlJc w:val="left"/>
      <w:pPr>
        <w:ind w:left="1440" w:hanging="360"/>
      </w:pPr>
    </w:lvl>
    <w:lvl w:ilvl="2" w:tplc="6AFCB406">
      <w:start w:val="1"/>
      <w:numFmt w:val="lowerRoman"/>
      <w:lvlText w:val="%3."/>
      <w:lvlJc w:val="right"/>
      <w:pPr>
        <w:ind w:left="2160" w:hanging="180"/>
      </w:pPr>
    </w:lvl>
    <w:lvl w:ilvl="3" w:tplc="BCDA8126">
      <w:start w:val="1"/>
      <w:numFmt w:val="decimal"/>
      <w:lvlText w:val="%4."/>
      <w:lvlJc w:val="left"/>
      <w:pPr>
        <w:ind w:left="2880" w:hanging="360"/>
      </w:pPr>
    </w:lvl>
    <w:lvl w:ilvl="4" w:tplc="04F45C72">
      <w:start w:val="1"/>
      <w:numFmt w:val="lowerLetter"/>
      <w:lvlText w:val="%5."/>
      <w:lvlJc w:val="left"/>
      <w:pPr>
        <w:ind w:left="3600" w:hanging="360"/>
      </w:pPr>
    </w:lvl>
    <w:lvl w:ilvl="5" w:tplc="E8FE0F56">
      <w:start w:val="1"/>
      <w:numFmt w:val="lowerRoman"/>
      <w:lvlText w:val="%6."/>
      <w:lvlJc w:val="right"/>
      <w:pPr>
        <w:ind w:left="4320" w:hanging="180"/>
      </w:pPr>
    </w:lvl>
    <w:lvl w:ilvl="6" w:tplc="A5240322">
      <w:start w:val="1"/>
      <w:numFmt w:val="decimal"/>
      <w:lvlText w:val="%7."/>
      <w:lvlJc w:val="left"/>
      <w:pPr>
        <w:ind w:left="5040" w:hanging="360"/>
      </w:pPr>
    </w:lvl>
    <w:lvl w:ilvl="7" w:tplc="959C0FFC">
      <w:start w:val="1"/>
      <w:numFmt w:val="lowerLetter"/>
      <w:lvlText w:val="%8."/>
      <w:lvlJc w:val="left"/>
      <w:pPr>
        <w:ind w:left="5760" w:hanging="360"/>
      </w:pPr>
    </w:lvl>
    <w:lvl w:ilvl="8" w:tplc="86FC05C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4050B"/>
    <w:multiLevelType w:val="hybridMultilevel"/>
    <w:tmpl w:val="78C8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A4447"/>
    <w:multiLevelType w:val="hybridMultilevel"/>
    <w:tmpl w:val="6F301E68"/>
    <w:lvl w:ilvl="0" w:tplc="FBD0E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27F79"/>
    <w:multiLevelType w:val="hybridMultilevel"/>
    <w:tmpl w:val="D736B18A"/>
    <w:lvl w:ilvl="0" w:tplc="893C2952">
      <w:start w:val="1"/>
      <w:numFmt w:val="decimal"/>
      <w:lvlText w:val="%1."/>
      <w:lvlJc w:val="left"/>
      <w:pPr>
        <w:ind w:left="3788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4508" w:hanging="360"/>
      </w:pPr>
    </w:lvl>
    <w:lvl w:ilvl="2" w:tplc="0409001B" w:tentative="1">
      <w:start w:val="1"/>
      <w:numFmt w:val="lowerRoman"/>
      <w:lvlText w:val="%3."/>
      <w:lvlJc w:val="right"/>
      <w:pPr>
        <w:ind w:left="5228" w:hanging="180"/>
      </w:pPr>
    </w:lvl>
    <w:lvl w:ilvl="3" w:tplc="0409000F" w:tentative="1">
      <w:start w:val="1"/>
      <w:numFmt w:val="decimal"/>
      <w:lvlText w:val="%4."/>
      <w:lvlJc w:val="left"/>
      <w:pPr>
        <w:ind w:left="5948" w:hanging="360"/>
      </w:pPr>
    </w:lvl>
    <w:lvl w:ilvl="4" w:tplc="04090019" w:tentative="1">
      <w:start w:val="1"/>
      <w:numFmt w:val="lowerLetter"/>
      <w:lvlText w:val="%5."/>
      <w:lvlJc w:val="left"/>
      <w:pPr>
        <w:ind w:left="6668" w:hanging="360"/>
      </w:pPr>
    </w:lvl>
    <w:lvl w:ilvl="5" w:tplc="0409001B" w:tentative="1">
      <w:start w:val="1"/>
      <w:numFmt w:val="lowerRoman"/>
      <w:lvlText w:val="%6."/>
      <w:lvlJc w:val="right"/>
      <w:pPr>
        <w:ind w:left="7388" w:hanging="180"/>
      </w:pPr>
    </w:lvl>
    <w:lvl w:ilvl="6" w:tplc="0409000F" w:tentative="1">
      <w:start w:val="1"/>
      <w:numFmt w:val="decimal"/>
      <w:lvlText w:val="%7."/>
      <w:lvlJc w:val="left"/>
      <w:pPr>
        <w:ind w:left="8108" w:hanging="360"/>
      </w:pPr>
    </w:lvl>
    <w:lvl w:ilvl="7" w:tplc="04090019" w:tentative="1">
      <w:start w:val="1"/>
      <w:numFmt w:val="lowerLetter"/>
      <w:lvlText w:val="%8."/>
      <w:lvlJc w:val="left"/>
      <w:pPr>
        <w:ind w:left="8828" w:hanging="360"/>
      </w:pPr>
    </w:lvl>
    <w:lvl w:ilvl="8" w:tplc="0409001B" w:tentative="1">
      <w:start w:val="1"/>
      <w:numFmt w:val="lowerRoman"/>
      <w:lvlText w:val="%9."/>
      <w:lvlJc w:val="right"/>
      <w:pPr>
        <w:ind w:left="9548" w:hanging="180"/>
      </w:pPr>
    </w:lvl>
  </w:abstractNum>
  <w:abstractNum w:abstractNumId="32" w15:restartNumberingAfterBreak="0">
    <w:nsid w:val="71D303E3"/>
    <w:multiLevelType w:val="hybridMultilevel"/>
    <w:tmpl w:val="F1145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CB2F9D"/>
    <w:multiLevelType w:val="hybridMultilevel"/>
    <w:tmpl w:val="2C9EF82E"/>
    <w:lvl w:ilvl="0" w:tplc="0409000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2" w:hanging="360"/>
      </w:pPr>
      <w:rPr>
        <w:rFonts w:ascii="Wingdings" w:hAnsi="Wingdings" w:hint="default"/>
      </w:rPr>
    </w:lvl>
  </w:abstractNum>
  <w:abstractNum w:abstractNumId="37" w15:restartNumberingAfterBreak="0">
    <w:nsid w:val="7A0E40BE"/>
    <w:multiLevelType w:val="hybridMultilevel"/>
    <w:tmpl w:val="E3E21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25"/>
  </w:num>
  <w:num w:numId="4">
    <w:abstractNumId w:val="18"/>
  </w:num>
  <w:num w:numId="5">
    <w:abstractNumId w:val="33"/>
  </w:num>
  <w:num w:numId="6">
    <w:abstractNumId w:val="24"/>
  </w:num>
  <w:num w:numId="7">
    <w:abstractNumId w:val="34"/>
  </w:num>
  <w:num w:numId="8">
    <w:abstractNumId w:val="2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</w:num>
  <w:num w:numId="13">
    <w:abstractNumId w:val="36"/>
  </w:num>
  <w:num w:numId="14">
    <w:abstractNumId w:val="19"/>
  </w:num>
  <w:num w:numId="15">
    <w:abstractNumId w:val="5"/>
  </w:num>
  <w:num w:numId="16">
    <w:abstractNumId w:val="14"/>
  </w:num>
  <w:num w:numId="17">
    <w:abstractNumId w:val="15"/>
  </w:num>
  <w:num w:numId="18">
    <w:abstractNumId w:val="1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30"/>
  </w:num>
  <w:num w:numId="32">
    <w:abstractNumId w:val="20"/>
  </w:num>
  <w:num w:numId="33">
    <w:abstractNumId w:val="29"/>
  </w:num>
  <w:num w:numId="34">
    <w:abstractNumId w:val="22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35">
    <w:abstractNumId w:val="31"/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6"/>
  </w:num>
  <w:num w:numId="3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2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5B3E"/>
    <w:rsid w:val="00020F10"/>
    <w:rsid w:val="000412E6"/>
    <w:rsid w:val="000424A4"/>
    <w:rsid w:val="000431F4"/>
    <w:rsid w:val="0004354E"/>
    <w:rsid w:val="00051154"/>
    <w:rsid w:val="00060EAC"/>
    <w:rsid w:val="00072DE7"/>
    <w:rsid w:val="000732DF"/>
    <w:rsid w:val="00075820"/>
    <w:rsid w:val="000A0C90"/>
    <w:rsid w:val="000A17FE"/>
    <w:rsid w:val="000A23D8"/>
    <w:rsid w:val="000A3F41"/>
    <w:rsid w:val="000A41B1"/>
    <w:rsid w:val="000B69D0"/>
    <w:rsid w:val="000C111D"/>
    <w:rsid w:val="000C3015"/>
    <w:rsid w:val="000C48CF"/>
    <w:rsid w:val="000D42A6"/>
    <w:rsid w:val="000E624C"/>
    <w:rsid w:val="000F057A"/>
    <w:rsid w:val="000F1EBF"/>
    <w:rsid w:val="000F3EB6"/>
    <w:rsid w:val="000F7CFC"/>
    <w:rsid w:val="000F7FC6"/>
    <w:rsid w:val="00101356"/>
    <w:rsid w:val="001115F8"/>
    <w:rsid w:val="001128D4"/>
    <w:rsid w:val="00113B92"/>
    <w:rsid w:val="00122BC2"/>
    <w:rsid w:val="00126822"/>
    <w:rsid w:val="00126EEA"/>
    <w:rsid w:val="00131DAA"/>
    <w:rsid w:val="00140437"/>
    <w:rsid w:val="00145C2E"/>
    <w:rsid w:val="00150E94"/>
    <w:rsid w:val="00151847"/>
    <w:rsid w:val="0015698F"/>
    <w:rsid w:val="00167A40"/>
    <w:rsid w:val="001769D0"/>
    <w:rsid w:val="00183F26"/>
    <w:rsid w:val="00194CFC"/>
    <w:rsid w:val="001955A6"/>
    <w:rsid w:val="001A300E"/>
    <w:rsid w:val="001B3A2E"/>
    <w:rsid w:val="001B4916"/>
    <w:rsid w:val="001B7DB3"/>
    <w:rsid w:val="001D4810"/>
    <w:rsid w:val="001D6744"/>
    <w:rsid w:val="001E4042"/>
    <w:rsid w:val="001E637E"/>
    <w:rsid w:val="001E6C94"/>
    <w:rsid w:val="001E7ABE"/>
    <w:rsid w:val="001F64B6"/>
    <w:rsid w:val="0020234C"/>
    <w:rsid w:val="00203ED0"/>
    <w:rsid w:val="0021023E"/>
    <w:rsid w:val="002169A7"/>
    <w:rsid w:val="002216D4"/>
    <w:rsid w:val="00224780"/>
    <w:rsid w:val="002329E2"/>
    <w:rsid w:val="00235C36"/>
    <w:rsid w:val="002376FA"/>
    <w:rsid w:val="00242027"/>
    <w:rsid w:val="00273E4A"/>
    <w:rsid w:val="00277EFC"/>
    <w:rsid w:val="00281799"/>
    <w:rsid w:val="00284160"/>
    <w:rsid w:val="002841B3"/>
    <w:rsid w:val="002956DC"/>
    <w:rsid w:val="00296DA6"/>
    <w:rsid w:val="002A07C0"/>
    <w:rsid w:val="002A123D"/>
    <w:rsid w:val="002A138B"/>
    <w:rsid w:val="002A5D0E"/>
    <w:rsid w:val="002A66E0"/>
    <w:rsid w:val="002B00F2"/>
    <w:rsid w:val="002B052D"/>
    <w:rsid w:val="002B2A56"/>
    <w:rsid w:val="002B54E5"/>
    <w:rsid w:val="002B7CDD"/>
    <w:rsid w:val="002C11AA"/>
    <w:rsid w:val="002C3AC5"/>
    <w:rsid w:val="002C7FC0"/>
    <w:rsid w:val="002D1472"/>
    <w:rsid w:val="002D7F31"/>
    <w:rsid w:val="002E3324"/>
    <w:rsid w:val="002F427B"/>
    <w:rsid w:val="003002A2"/>
    <w:rsid w:val="00305136"/>
    <w:rsid w:val="003054E4"/>
    <w:rsid w:val="00320C87"/>
    <w:rsid w:val="00321362"/>
    <w:rsid w:val="00323243"/>
    <w:rsid w:val="00323347"/>
    <w:rsid w:val="003432E6"/>
    <w:rsid w:val="003439D3"/>
    <w:rsid w:val="0036420F"/>
    <w:rsid w:val="00365CEB"/>
    <w:rsid w:val="0036669F"/>
    <w:rsid w:val="00366844"/>
    <w:rsid w:val="0037250C"/>
    <w:rsid w:val="0037553B"/>
    <w:rsid w:val="0038376D"/>
    <w:rsid w:val="00384C7B"/>
    <w:rsid w:val="00387D06"/>
    <w:rsid w:val="003A1788"/>
    <w:rsid w:val="003A4550"/>
    <w:rsid w:val="003B1D05"/>
    <w:rsid w:val="003B27CC"/>
    <w:rsid w:val="003B5F77"/>
    <w:rsid w:val="003C07AD"/>
    <w:rsid w:val="003C0A29"/>
    <w:rsid w:val="003C1CE6"/>
    <w:rsid w:val="003D7084"/>
    <w:rsid w:val="003F0C8C"/>
    <w:rsid w:val="003F3523"/>
    <w:rsid w:val="003F71D2"/>
    <w:rsid w:val="004074A1"/>
    <w:rsid w:val="00420AFF"/>
    <w:rsid w:val="00422134"/>
    <w:rsid w:val="004241B0"/>
    <w:rsid w:val="00434FFC"/>
    <w:rsid w:val="00445D09"/>
    <w:rsid w:val="00446550"/>
    <w:rsid w:val="00446D31"/>
    <w:rsid w:val="004507CB"/>
    <w:rsid w:val="0045325D"/>
    <w:rsid w:val="004564E4"/>
    <w:rsid w:val="004574F6"/>
    <w:rsid w:val="00460055"/>
    <w:rsid w:val="004633AF"/>
    <w:rsid w:val="0046440B"/>
    <w:rsid w:val="00470964"/>
    <w:rsid w:val="004716A8"/>
    <w:rsid w:val="00480372"/>
    <w:rsid w:val="00491EDF"/>
    <w:rsid w:val="00494E4C"/>
    <w:rsid w:val="004A1CA9"/>
    <w:rsid w:val="004A6F1F"/>
    <w:rsid w:val="004B47B5"/>
    <w:rsid w:val="004B6AFE"/>
    <w:rsid w:val="004C0F0C"/>
    <w:rsid w:val="004C7025"/>
    <w:rsid w:val="004D176C"/>
    <w:rsid w:val="004E7352"/>
    <w:rsid w:val="004F1AF5"/>
    <w:rsid w:val="0050426D"/>
    <w:rsid w:val="00520E03"/>
    <w:rsid w:val="00523E87"/>
    <w:rsid w:val="00530FB2"/>
    <w:rsid w:val="005314B7"/>
    <w:rsid w:val="00535DA7"/>
    <w:rsid w:val="00537133"/>
    <w:rsid w:val="0054449D"/>
    <w:rsid w:val="005447D7"/>
    <w:rsid w:val="0055410B"/>
    <w:rsid w:val="00556E41"/>
    <w:rsid w:val="0056171D"/>
    <w:rsid w:val="00571B72"/>
    <w:rsid w:val="00582417"/>
    <w:rsid w:val="00582E4C"/>
    <w:rsid w:val="00585396"/>
    <w:rsid w:val="005A072D"/>
    <w:rsid w:val="005A32DD"/>
    <w:rsid w:val="005A7EAF"/>
    <w:rsid w:val="005B07D4"/>
    <w:rsid w:val="005B3392"/>
    <w:rsid w:val="005B66A9"/>
    <w:rsid w:val="005C156C"/>
    <w:rsid w:val="005C19B6"/>
    <w:rsid w:val="005D0782"/>
    <w:rsid w:val="005D1A2A"/>
    <w:rsid w:val="005D6B3F"/>
    <w:rsid w:val="005E24E8"/>
    <w:rsid w:val="005E36BE"/>
    <w:rsid w:val="005F47E6"/>
    <w:rsid w:val="005F794B"/>
    <w:rsid w:val="0060201C"/>
    <w:rsid w:val="0060486C"/>
    <w:rsid w:val="00633EEB"/>
    <w:rsid w:val="00635EE5"/>
    <w:rsid w:val="006435AF"/>
    <w:rsid w:val="00643F75"/>
    <w:rsid w:val="0064414E"/>
    <w:rsid w:val="00652F58"/>
    <w:rsid w:val="00654309"/>
    <w:rsid w:val="00655DA2"/>
    <w:rsid w:val="00664137"/>
    <w:rsid w:val="0067054D"/>
    <w:rsid w:val="0067443D"/>
    <w:rsid w:val="006A24C1"/>
    <w:rsid w:val="006A26DA"/>
    <w:rsid w:val="006A4B23"/>
    <w:rsid w:val="006C02EA"/>
    <w:rsid w:val="006C1EA9"/>
    <w:rsid w:val="006D36BC"/>
    <w:rsid w:val="006F4D80"/>
    <w:rsid w:val="00701ECA"/>
    <w:rsid w:val="00702181"/>
    <w:rsid w:val="00714F8B"/>
    <w:rsid w:val="007173DE"/>
    <w:rsid w:val="00720962"/>
    <w:rsid w:val="0072245D"/>
    <w:rsid w:val="00732AFC"/>
    <w:rsid w:val="00737595"/>
    <w:rsid w:val="00741F07"/>
    <w:rsid w:val="00747BD5"/>
    <w:rsid w:val="00774B2E"/>
    <w:rsid w:val="00784D46"/>
    <w:rsid w:val="00787247"/>
    <w:rsid w:val="00790C1C"/>
    <w:rsid w:val="00791636"/>
    <w:rsid w:val="007955AD"/>
    <w:rsid w:val="007A6537"/>
    <w:rsid w:val="007B002C"/>
    <w:rsid w:val="007B5A6A"/>
    <w:rsid w:val="007C1C37"/>
    <w:rsid w:val="007C2D5B"/>
    <w:rsid w:val="007C4FB7"/>
    <w:rsid w:val="007E0954"/>
    <w:rsid w:val="007E0EE7"/>
    <w:rsid w:val="007E715E"/>
    <w:rsid w:val="007F1865"/>
    <w:rsid w:val="00800667"/>
    <w:rsid w:val="008048A0"/>
    <w:rsid w:val="00810737"/>
    <w:rsid w:val="00810DF7"/>
    <w:rsid w:val="00811C48"/>
    <w:rsid w:val="00815DB3"/>
    <w:rsid w:val="008278CE"/>
    <w:rsid w:val="008322E2"/>
    <w:rsid w:val="0083459F"/>
    <w:rsid w:val="0083573B"/>
    <w:rsid w:val="0083780E"/>
    <w:rsid w:val="0084000C"/>
    <w:rsid w:val="00843266"/>
    <w:rsid w:val="00852CEE"/>
    <w:rsid w:val="008674E6"/>
    <w:rsid w:val="00870B01"/>
    <w:rsid w:val="00876001"/>
    <w:rsid w:val="00876A58"/>
    <w:rsid w:val="00877D0F"/>
    <w:rsid w:val="008936CA"/>
    <w:rsid w:val="008939EF"/>
    <w:rsid w:val="00894072"/>
    <w:rsid w:val="00895B8D"/>
    <w:rsid w:val="008B08C6"/>
    <w:rsid w:val="008B212E"/>
    <w:rsid w:val="008B565A"/>
    <w:rsid w:val="008B683D"/>
    <w:rsid w:val="008B7541"/>
    <w:rsid w:val="008C0AAA"/>
    <w:rsid w:val="008C0C3D"/>
    <w:rsid w:val="008C1A4A"/>
    <w:rsid w:val="008D1B94"/>
    <w:rsid w:val="008D228F"/>
    <w:rsid w:val="008D411F"/>
    <w:rsid w:val="008F740C"/>
    <w:rsid w:val="009010C1"/>
    <w:rsid w:val="00901A30"/>
    <w:rsid w:val="0090372F"/>
    <w:rsid w:val="0092663F"/>
    <w:rsid w:val="00932B6E"/>
    <w:rsid w:val="0093677F"/>
    <w:rsid w:val="00937B93"/>
    <w:rsid w:val="00944ADA"/>
    <w:rsid w:val="00944C9C"/>
    <w:rsid w:val="0094768D"/>
    <w:rsid w:val="00953816"/>
    <w:rsid w:val="009568C5"/>
    <w:rsid w:val="00961A2D"/>
    <w:rsid w:val="0097243E"/>
    <w:rsid w:val="00973849"/>
    <w:rsid w:val="00982B83"/>
    <w:rsid w:val="009832E4"/>
    <w:rsid w:val="00987A60"/>
    <w:rsid w:val="00996B11"/>
    <w:rsid w:val="009A2464"/>
    <w:rsid w:val="009A3737"/>
    <w:rsid w:val="009B0142"/>
    <w:rsid w:val="009B2C69"/>
    <w:rsid w:val="009B47D8"/>
    <w:rsid w:val="009B69B5"/>
    <w:rsid w:val="009B769A"/>
    <w:rsid w:val="009C7801"/>
    <w:rsid w:val="009D59EA"/>
    <w:rsid w:val="009E29D9"/>
    <w:rsid w:val="00A03BE4"/>
    <w:rsid w:val="00A1473C"/>
    <w:rsid w:val="00A205E4"/>
    <w:rsid w:val="00A24370"/>
    <w:rsid w:val="00A3233C"/>
    <w:rsid w:val="00A32343"/>
    <w:rsid w:val="00A46082"/>
    <w:rsid w:val="00A50AF3"/>
    <w:rsid w:val="00A52AB7"/>
    <w:rsid w:val="00A53D38"/>
    <w:rsid w:val="00A552D5"/>
    <w:rsid w:val="00A6581D"/>
    <w:rsid w:val="00A92250"/>
    <w:rsid w:val="00A933D3"/>
    <w:rsid w:val="00AA1407"/>
    <w:rsid w:val="00AB0E0A"/>
    <w:rsid w:val="00AB42BB"/>
    <w:rsid w:val="00AB6DD6"/>
    <w:rsid w:val="00AC0C63"/>
    <w:rsid w:val="00AC31A3"/>
    <w:rsid w:val="00AC4550"/>
    <w:rsid w:val="00AC5D98"/>
    <w:rsid w:val="00AC659D"/>
    <w:rsid w:val="00AC70E7"/>
    <w:rsid w:val="00AD0B16"/>
    <w:rsid w:val="00AD2114"/>
    <w:rsid w:val="00AD2F8A"/>
    <w:rsid w:val="00AD7B46"/>
    <w:rsid w:val="00AE1AE9"/>
    <w:rsid w:val="00AE3417"/>
    <w:rsid w:val="00AE36EE"/>
    <w:rsid w:val="00AE39D8"/>
    <w:rsid w:val="00AE548F"/>
    <w:rsid w:val="00AE661D"/>
    <w:rsid w:val="00AF264E"/>
    <w:rsid w:val="00AF338E"/>
    <w:rsid w:val="00B043E2"/>
    <w:rsid w:val="00B04C4C"/>
    <w:rsid w:val="00B13BAC"/>
    <w:rsid w:val="00B17AD5"/>
    <w:rsid w:val="00B212C7"/>
    <w:rsid w:val="00B246E7"/>
    <w:rsid w:val="00B25A20"/>
    <w:rsid w:val="00B41F72"/>
    <w:rsid w:val="00B440FB"/>
    <w:rsid w:val="00B4674F"/>
    <w:rsid w:val="00B46BBE"/>
    <w:rsid w:val="00B517FB"/>
    <w:rsid w:val="00B55167"/>
    <w:rsid w:val="00B561B9"/>
    <w:rsid w:val="00B60BB9"/>
    <w:rsid w:val="00B67595"/>
    <w:rsid w:val="00B7140C"/>
    <w:rsid w:val="00B75F78"/>
    <w:rsid w:val="00B81979"/>
    <w:rsid w:val="00B948DA"/>
    <w:rsid w:val="00B9609E"/>
    <w:rsid w:val="00BB0055"/>
    <w:rsid w:val="00BB52D4"/>
    <w:rsid w:val="00BB5665"/>
    <w:rsid w:val="00BC6DE8"/>
    <w:rsid w:val="00BD6B54"/>
    <w:rsid w:val="00BD72C1"/>
    <w:rsid w:val="00BE0705"/>
    <w:rsid w:val="00BE51FE"/>
    <w:rsid w:val="00BF2997"/>
    <w:rsid w:val="00BF7C45"/>
    <w:rsid w:val="00C208E4"/>
    <w:rsid w:val="00C25F66"/>
    <w:rsid w:val="00C4087D"/>
    <w:rsid w:val="00C4390B"/>
    <w:rsid w:val="00C44051"/>
    <w:rsid w:val="00C525FC"/>
    <w:rsid w:val="00C56C03"/>
    <w:rsid w:val="00C57A8A"/>
    <w:rsid w:val="00C57FE8"/>
    <w:rsid w:val="00C63C37"/>
    <w:rsid w:val="00C6549A"/>
    <w:rsid w:val="00C8483C"/>
    <w:rsid w:val="00C915BF"/>
    <w:rsid w:val="00C94757"/>
    <w:rsid w:val="00CA53D8"/>
    <w:rsid w:val="00CB3B33"/>
    <w:rsid w:val="00CB736B"/>
    <w:rsid w:val="00CC38F4"/>
    <w:rsid w:val="00CD64BC"/>
    <w:rsid w:val="00CD67E8"/>
    <w:rsid w:val="00CF013D"/>
    <w:rsid w:val="00CF11B0"/>
    <w:rsid w:val="00CF5E65"/>
    <w:rsid w:val="00D17BE1"/>
    <w:rsid w:val="00D22C95"/>
    <w:rsid w:val="00D24004"/>
    <w:rsid w:val="00D30822"/>
    <w:rsid w:val="00D32F70"/>
    <w:rsid w:val="00D3685C"/>
    <w:rsid w:val="00D37E0D"/>
    <w:rsid w:val="00D42374"/>
    <w:rsid w:val="00D47C75"/>
    <w:rsid w:val="00D51E79"/>
    <w:rsid w:val="00D60A6D"/>
    <w:rsid w:val="00D625CC"/>
    <w:rsid w:val="00D67DFC"/>
    <w:rsid w:val="00D70DB5"/>
    <w:rsid w:val="00D734B8"/>
    <w:rsid w:val="00D75081"/>
    <w:rsid w:val="00D75EFB"/>
    <w:rsid w:val="00D82BBC"/>
    <w:rsid w:val="00D85E99"/>
    <w:rsid w:val="00D95848"/>
    <w:rsid w:val="00D9635D"/>
    <w:rsid w:val="00DA1C5F"/>
    <w:rsid w:val="00DA4A85"/>
    <w:rsid w:val="00DA5540"/>
    <w:rsid w:val="00DB0A75"/>
    <w:rsid w:val="00DB2F3C"/>
    <w:rsid w:val="00DC4B9D"/>
    <w:rsid w:val="00DC700A"/>
    <w:rsid w:val="00DD010A"/>
    <w:rsid w:val="00DE2FA6"/>
    <w:rsid w:val="00DF2179"/>
    <w:rsid w:val="00DF224B"/>
    <w:rsid w:val="00DF718C"/>
    <w:rsid w:val="00E0375C"/>
    <w:rsid w:val="00E03DA9"/>
    <w:rsid w:val="00E047D9"/>
    <w:rsid w:val="00E1183F"/>
    <w:rsid w:val="00E256B4"/>
    <w:rsid w:val="00E335DA"/>
    <w:rsid w:val="00E36B77"/>
    <w:rsid w:val="00E36EA8"/>
    <w:rsid w:val="00E42E7D"/>
    <w:rsid w:val="00E437F9"/>
    <w:rsid w:val="00E502A7"/>
    <w:rsid w:val="00E52D9F"/>
    <w:rsid w:val="00E642BF"/>
    <w:rsid w:val="00E660C4"/>
    <w:rsid w:val="00E678B8"/>
    <w:rsid w:val="00E70D0B"/>
    <w:rsid w:val="00E83F0C"/>
    <w:rsid w:val="00E85D70"/>
    <w:rsid w:val="00E96F09"/>
    <w:rsid w:val="00EA2D24"/>
    <w:rsid w:val="00EB5190"/>
    <w:rsid w:val="00EB7CD4"/>
    <w:rsid w:val="00EC16B2"/>
    <w:rsid w:val="00ED5890"/>
    <w:rsid w:val="00EE0633"/>
    <w:rsid w:val="00EF17AC"/>
    <w:rsid w:val="00EF24AB"/>
    <w:rsid w:val="00EF4D5C"/>
    <w:rsid w:val="00EF53CF"/>
    <w:rsid w:val="00F071D0"/>
    <w:rsid w:val="00F20008"/>
    <w:rsid w:val="00F22A92"/>
    <w:rsid w:val="00F2595B"/>
    <w:rsid w:val="00F36E33"/>
    <w:rsid w:val="00F407FB"/>
    <w:rsid w:val="00F411AB"/>
    <w:rsid w:val="00F50416"/>
    <w:rsid w:val="00F53807"/>
    <w:rsid w:val="00F66DF4"/>
    <w:rsid w:val="00F67D8D"/>
    <w:rsid w:val="00F712CE"/>
    <w:rsid w:val="00F7291C"/>
    <w:rsid w:val="00F72A39"/>
    <w:rsid w:val="00F80742"/>
    <w:rsid w:val="00F955DA"/>
    <w:rsid w:val="00FA2DA9"/>
    <w:rsid w:val="00FA41A2"/>
    <w:rsid w:val="00FB4844"/>
    <w:rsid w:val="00FC245F"/>
    <w:rsid w:val="00FC7D64"/>
    <w:rsid w:val="00FE0EAD"/>
    <w:rsid w:val="00FF1E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EA2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49D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49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A41B1"/>
    <w:pPr>
      <w:spacing w:after="200"/>
    </w:pPr>
    <w:rPr>
      <w:b/>
      <w:bCs/>
      <w:color w:val="FE8637" w:themeColor="accent1"/>
      <w:sz w:val="18"/>
      <w:szCs w:val="18"/>
    </w:rPr>
  </w:style>
  <w:style w:type="table" w:customStyle="1" w:styleId="TableGrid1">
    <w:name w:val="Table Grid1"/>
    <w:basedOn w:val="TableNormal"/>
    <w:uiPriority w:val="59"/>
    <w:rsid w:val="005E24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407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AGUSTIAN RINALDY</cp:lastModifiedBy>
  <cp:revision>184</cp:revision>
  <dcterms:created xsi:type="dcterms:W3CDTF">2022-02-02T04:52:00Z</dcterms:created>
  <dcterms:modified xsi:type="dcterms:W3CDTF">2022-02-04T16:07:00Z</dcterms:modified>
</cp:coreProperties>
</file>
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02CE8875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6A16" w14:textId="75D9209F" w:rsidR="00235C36" w:rsidRPr="00876A58" w:rsidRDefault="00B75F78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B75F78">
              <w:rPr>
                <w:rFonts w:ascii="Arial Narrow" w:hAnsi="Arial Narrow" w:cs="Tahoma"/>
                <w:sz w:val="36"/>
                <w:lang w:val="id-ID"/>
              </w:rPr>
              <w:t>COMP6708016</w:t>
            </w:r>
            <w:r>
              <w:rPr>
                <w:rFonts w:ascii="Arial Narrow" w:hAnsi="Arial Narrow" w:cs="Tahoma"/>
                <w:sz w:val="36"/>
                <w:lang w:val="id-ID"/>
              </w:rPr>
              <w:br/>
            </w:r>
            <w:r w:rsidRPr="00B75F78">
              <w:rPr>
                <w:rFonts w:ascii="Arial Narrow" w:hAnsi="Arial Narrow" w:cs="Tahoma"/>
                <w:sz w:val="36"/>
                <w:lang w:val="id-ID"/>
              </w:rPr>
              <w:t>Object Oriented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08808F68" w:rsidR="00F80742" w:rsidRPr="00DF718C" w:rsidRDefault="00B75F78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B75F78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6A205823" w:rsidR="000732DF" w:rsidRPr="0036420F" w:rsidRDefault="009A4A03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9A4A03">
              <w:rPr>
                <w:rFonts w:ascii="Arial" w:hAnsi="Arial" w:cs="Arial"/>
                <w:b/>
                <w:sz w:val="20"/>
              </w:rPr>
              <w:t>E223-COMP6708016-JF03-01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ECDDD79" w:rsidR="00535DA7" w:rsidRPr="00EE063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E0633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EE0633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1CC4B78" w14:textId="573A5318" w:rsidR="005B66A9" w:rsidRDefault="00643F75" w:rsidP="00EE0633">
      <w:pPr>
        <w:rPr>
          <w:lang w:val="id-ID"/>
        </w:rPr>
      </w:pPr>
      <w:r w:rsidRPr="00876A58">
        <w:rPr>
          <w:lang w:val="id-ID"/>
        </w:rPr>
        <w:tab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2665559F" w14:textId="46BF8D5E" w:rsidR="00946B44" w:rsidRPr="00820560" w:rsidRDefault="00946B44" w:rsidP="00015B1B">
      <w:pPr>
        <w:spacing w:line="360" w:lineRule="auto"/>
        <w:jc w:val="center"/>
        <w:rPr>
          <w:b/>
          <w:lang w:val="id-ID"/>
        </w:rPr>
      </w:pPr>
      <w:r w:rsidRPr="00820560">
        <w:rPr>
          <w:b/>
          <w:lang w:val="id-ID"/>
        </w:rPr>
        <w:t>Gandam</w:t>
      </w:r>
    </w:p>
    <w:p w14:paraId="442E7866" w14:textId="46EDFFE9" w:rsidR="00946B44" w:rsidRDefault="00946B44" w:rsidP="00F05697">
      <w:pPr>
        <w:spacing w:line="360" w:lineRule="auto"/>
        <w:ind w:firstLine="720"/>
        <w:jc w:val="both"/>
        <w:rPr>
          <w:lang w:val="id-ID"/>
        </w:rPr>
      </w:pPr>
      <w:r w:rsidRPr="00015B1B">
        <w:rPr>
          <w:b/>
          <w:bCs/>
          <w:lang w:val="id-ID"/>
        </w:rPr>
        <w:t>Gandam</w:t>
      </w:r>
      <w:r w:rsidRPr="00820560">
        <w:rPr>
          <w:lang w:val="id-ID"/>
        </w:rPr>
        <w:t xml:space="preserve"> is a Japanese TV series franchise that features giant robots, with the name “</w:t>
      </w:r>
      <w:r w:rsidRPr="00015B1B">
        <w:rPr>
          <w:b/>
          <w:bCs/>
          <w:lang w:val="id-ID"/>
        </w:rPr>
        <w:t>Gandam</w:t>
      </w:r>
      <w:r w:rsidRPr="00820560">
        <w:rPr>
          <w:lang w:val="id-ID"/>
        </w:rPr>
        <w:t xml:space="preserve">”.  The series hits its peak popularity on the 90s to early 2000s. Following their success, they plan to create a video game. You are hired as a game developer to create a simulation of Gandam creation using </w:t>
      </w:r>
      <w:r w:rsidRPr="00820560">
        <w:rPr>
          <w:b/>
          <w:lang w:val="id-ID"/>
        </w:rPr>
        <w:t xml:space="preserve">Java Programming Language </w:t>
      </w:r>
      <w:r w:rsidRPr="00820560">
        <w:rPr>
          <w:lang w:val="id-ID"/>
        </w:rPr>
        <w:t xml:space="preserve">with </w:t>
      </w:r>
      <w:r w:rsidRPr="00820560">
        <w:rPr>
          <w:b/>
          <w:lang w:val="id-ID"/>
        </w:rPr>
        <w:t xml:space="preserve">Object Oriented Programming </w:t>
      </w:r>
      <w:r w:rsidRPr="00015B1B">
        <w:rPr>
          <w:b/>
          <w:bCs/>
          <w:lang w:val="id-ID"/>
        </w:rPr>
        <w:t>concepts</w:t>
      </w:r>
      <w:r w:rsidR="00015B1B">
        <w:rPr>
          <w:b/>
          <w:bCs/>
        </w:rPr>
        <w:t xml:space="preserve"> </w:t>
      </w:r>
      <w:r w:rsidR="00015B1B">
        <w:t xml:space="preserve">such as </w:t>
      </w:r>
      <w:r w:rsidR="00015B1B" w:rsidRPr="00015B1B">
        <w:rPr>
          <w:b/>
          <w:bCs/>
        </w:rPr>
        <w:t>Encapsulation</w:t>
      </w:r>
      <w:r w:rsidR="00015B1B">
        <w:t xml:space="preserve">, </w:t>
      </w:r>
      <w:r w:rsidR="00015B1B" w:rsidRPr="00015B1B">
        <w:rPr>
          <w:b/>
          <w:bCs/>
        </w:rPr>
        <w:t>Composition</w:t>
      </w:r>
      <w:r w:rsidR="00015B1B">
        <w:t xml:space="preserve">, and </w:t>
      </w:r>
      <w:r w:rsidR="00015B1B" w:rsidRPr="00015B1B">
        <w:rPr>
          <w:b/>
          <w:bCs/>
        </w:rPr>
        <w:t>Aggregation</w:t>
      </w:r>
      <w:r w:rsidRPr="00820560">
        <w:rPr>
          <w:lang w:val="id-ID"/>
        </w:rPr>
        <w:t xml:space="preserve">. </w:t>
      </w:r>
      <w:r w:rsidR="00015B1B">
        <w:t xml:space="preserve">The </w:t>
      </w:r>
      <w:r w:rsidR="00F66B18">
        <w:t>requirements</w:t>
      </w:r>
      <w:r w:rsidR="00015B1B">
        <w:t xml:space="preserve"> for the game simulation are listed below</w:t>
      </w:r>
      <w:r w:rsidRPr="00820560">
        <w:rPr>
          <w:lang w:val="id-ID"/>
        </w:rPr>
        <w:t>:</w:t>
      </w:r>
    </w:p>
    <w:p w14:paraId="3C59DE07" w14:textId="77777777" w:rsidR="00B0241D" w:rsidRPr="00820560" w:rsidRDefault="00B0241D" w:rsidP="00F05697">
      <w:pPr>
        <w:spacing w:line="360" w:lineRule="auto"/>
        <w:ind w:firstLine="720"/>
        <w:jc w:val="both"/>
        <w:rPr>
          <w:lang w:val="id-ID"/>
        </w:rPr>
      </w:pPr>
    </w:p>
    <w:p w14:paraId="45CDCD2D" w14:textId="337F774B" w:rsidR="00946B44" w:rsidRPr="00820560" w:rsidRDefault="00946B44" w:rsidP="00F66B18">
      <w:pPr>
        <w:spacing w:line="360" w:lineRule="auto"/>
        <w:jc w:val="center"/>
        <w:rPr>
          <w:lang w:val="id-ID"/>
        </w:rPr>
      </w:pPr>
      <w:r w:rsidRPr="00820560">
        <w:rPr>
          <w:noProof/>
          <w:lang w:val="id-ID"/>
        </w:rPr>
        <w:drawing>
          <wp:inline distT="0" distB="0" distL="0" distR="0" wp14:anchorId="4E276CBD" wp14:editId="59835D2F">
            <wp:extent cx="5943600" cy="2090420"/>
            <wp:effectExtent l="19050" t="19050" r="19050" b="2413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20877" w14:textId="3C10566E" w:rsidR="00946B44" w:rsidRPr="00820560" w:rsidRDefault="00946B44" w:rsidP="00F66B18">
      <w:pPr>
        <w:spacing w:line="360" w:lineRule="auto"/>
        <w:jc w:val="center"/>
        <w:rPr>
          <w:b/>
          <w:sz w:val="20"/>
          <w:szCs w:val="20"/>
          <w:lang w:val="id-ID"/>
        </w:rPr>
      </w:pPr>
      <w:r w:rsidRPr="00820560">
        <w:rPr>
          <w:b/>
          <w:sz w:val="20"/>
          <w:szCs w:val="20"/>
          <w:lang w:val="id-ID"/>
        </w:rPr>
        <w:t>Figure 1. Menu</w:t>
      </w:r>
    </w:p>
    <w:p w14:paraId="3A2B999E" w14:textId="77777777" w:rsidR="00946B44" w:rsidRPr="00820560" w:rsidRDefault="00946B44" w:rsidP="00946B44">
      <w:pPr>
        <w:pStyle w:val="ListParagraph"/>
        <w:numPr>
          <w:ilvl w:val="0"/>
          <w:numId w:val="47"/>
        </w:numPr>
        <w:spacing w:line="360" w:lineRule="auto"/>
        <w:ind w:left="450" w:hanging="450"/>
        <w:jc w:val="both"/>
        <w:rPr>
          <w:b/>
          <w:lang w:val="id-ID"/>
        </w:rPr>
      </w:pPr>
      <w:r w:rsidRPr="00820560">
        <w:rPr>
          <w:b/>
          <w:lang w:val="id-ID"/>
        </w:rPr>
        <w:t>Assemble new Gandam (Menu 1)</w:t>
      </w:r>
    </w:p>
    <w:p w14:paraId="35B11AD1" w14:textId="55F20237" w:rsidR="00946B44" w:rsidRPr="00820560" w:rsidRDefault="00946B44" w:rsidP="00946B44">
      <w:pPr>
        <w:pStyle w:val="ListParagraph"/>
        <w:numPr>
          <w:ilvl w:val="0"/>
          <w:numId w:val="48"/>
        </w:numPr>
        <w:spacing w:line="360" w:lineRule="auto"/>
        <w:ind w:left="900" w:hanging="450"/>
        <w:jc w:val="both"/>
        <w:rPr>
          <w:b/>
          <w:lang w:val="id-ID"/>
        </w:rPr>
      </w:pPr>
      <w:r w:rsidRPr="00820560">
        <w:rPr>
          <w:lang w:val="id-ID"/>
        </w:rPr>
        <w:t xml:space="preserve">When user choose this menu, the program will ask user to input Gandam name. </w:t>
      </w:r>
      <w:r w:rsidRPr="00820560">
        <w:rPr>
          <w:b/>
          <w:lang w:val="id-ID"/>
        </w:rPr>
        <w:t>Validate</w:t>
      </w:r>
      <w:r w:rsidRPr="00820560">
        <w:rPr>
          <w:lang w:val="id-ID"/>
        </w:rPr>
        <w:t xml:space="preserve"> the Gandam name must be </w:t>
      </w:r>
      <w:r w:rsidRPr="00820560">
        <w:rPr>
          <w:b/>
          <w:lang w:val="id-ID"/>
        </w:rPr>
        <w:t>between</w:t>
      </w:r>
      <w:r w:rsidRPr="00820560">
        <w:rPr>
          <w:lang w:val="id-ID"/>
        </w:rPr>
        <w:t xml:space="preserve"> </w:t>
      </w:r>
      <w:r w:rsidRPr="00820560">
        <w:rPr>
          <w:b/>
          <w:lang w:val="id-ID"/>
        </w:rPr>
        <w:t>5 – 20 characters</w:t>
      </w:r>
      <w:r w:rsidRPr="00820560">
        <w:rPr>
          <w:lang w:val="id-ID"/>
        </w:rPr>
        <w:t xml:space="preserve"> (</w:t>
      </w:r>
      <w:r w:rsidRPr="00B8797A">
        <w:rPr>
          <w:b/>
          <w:bCs/>
          <w:lang w:val="id-ID"/>
        </w:rPr>
        <w:t>inclusive</w:t>
      </w:r>
      <w:r w:rsidRPr="00820560">
        <w:rPr>
          <w:lang w:val="id-ID"/>
        </w:rPr>
        <w:t>).</w:t>
      </w:r>
    </w:p>
    <w:p w14:paraId="665E844A" w14:textId="404BDEEF" w:rsidR="00946B44" w:rsidRPr="00820560" w:rsidRDefault="00F66B18" w:rsidP="00F66B18">
      <w:pPr>
        <w:jc w:val="center"/>
        <w:rPr>
          <w:b/>
          <w:lang w:val="id-ID"/>
        </w:rPr>
      </w:pPr>
      <w:r w:rsidRPr="00820560">
        <w:rPr>
          <w:b/>
          <w:noProof/>
          <w:lang w:val="id-ID"/>
        </w:rPr>
        <w:drawing>
          <wp:inline distT="0" distB="0" distL="0" distR="0" wp14:anchorId="39B44054" wp14:editId="5314B79F">
            <wp:extent cx="5895975" cy="422910"/>
            <wp:effectExtent l="19050" t="19050" r="28575" b="15240"/>
            <wp:docPr id="24" name="Picture 2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22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5E5D8" w14:textId="08E80747" w:rsidR="00F66B18" w:rsidRDefault="00946B44" w:rsidP="00946B44">
      <w:pPr>
        <w:spacing w:line="360" w:lineRule="auto"/>
        <w:jc w:val="center"/>
        <w:rPr>
          <w:b/>
          <w:sz w:val="20"/>
          <w:szCs w:val="20"/>
          <w:lang w:val="id-ID"/>
        </w:rPr>
      </w:pPr>
      <w:r w:rsidRPr="00820560">
        <w:rPr>
          <w:b/>
          <w:sz w:val="20"/>
          <w:szCs w:val="20"/>
          <w:lang w:val="id-ID"/>
        </w:rPr>
        <w:t>Figure 2. Input Gandam Name</w:t>
      </w:r>
    </w:p>
    <w:p w14:paraId="486BDE26" w14:textId="77777777" w:rsidR="00F66B18" w:rsidRDefault="00F66B18">
      <w:pPr>
        <w:spacing w:after="200" w:line="276" w:lineRule="auto"/>
        <w:rPr>
          <w:b/>
          <w:sz w:val="20"/>
          <w:szCs w:val="20"/>
          <w:lang w:val="id-ID"/>
        </w:rPr>
      </w:pPr>
      <w:r>
        <w:rPr>
          <w:b/>
          <w:sz w:val="20"/>
          <w:szCs w:val="20"/>
          <w:lang w:val="id-ID"/>
        </w:rPr>
        <w:br w:type="page"/>
      </w:r>
    </w:p>
    <w:p w14:paraId="244F7CF1" w14:textId="16E7DE5C" w:rsidR="00946B44" w:rsidRPr="00820560" w:rsidRDefault="00946B44" w:rsidP="00946B44">
      <w:pPr>
        <w:pStyle w:val="ListParagraph"/>
        <w:numPr>
          <w:ilvl w:val="0"/>
          <w:numId w:val="48"/>
        </w:numPr>
        <w:spacing w:line="360" w:lineRule="auto"/>
        <w:ind w:left="900" w:hanging="450"/>
        <w:jc w:val="both"/>
        <w:rPr>
          <w:b/>
          <w:lang w:val="id-ID"/>
        </w:rPr>
      </w:pPr>
      <w:r w:rsidRPr="00820560">
        <w:rPr>
          <w:lang w:val="id-ID"/>
        </w:rPr>
        <w:lastRenderedPageBreak/>
        <w:t xml:space="preserve">After that, the user will choose the Gandam grade. </w:t>
      </w:r>
      <w:r w:rsidRPr="00820560">
        <w:rPr>
          <w:b/>
          <w:lang w:val="id-ID"/>
        </w:rPr>
        <w:t>Validate</w:t>
      </w:r>
      <w:r w:rsidRPr="00820560">
        <w:rPr>
          <w:lang w:val="id-ID"/>
        </w:rPr>
        <w:t xml:space="preserve"> Gandam grade must be either “</w:t>
      </w:r>
      <w:r w:rsidRPr="00820560">
        <w:rPr>
          <w:b/>
          <w:lang w:val="id-ID"/>
        </w:rPr>
        <w:t>SD</w:t>
      </w:r>
      <w:r w:rsidRPr="00820560">
        <w:rPr>
          <w:lang w:val="id-ID"/>
        </w:rPr>
        <w:t>”, “</w:t>
      </w:r>
      <w:r w:rsidRPr="00820560">
        <w:rPr>
          <w:b/>
          <w:lang w:val="id-ID"/>
        </w:rPr>
        <w:t>HG</w:t>
      </w:r>
      <w:r w:rsidRPr="00820560">
        <w:rPr>
          <w:lang w:val="id-ID"/>
        </w:rPr>
        <w:t>”, “</w:t>
      </w:r>
      <w:r w:rsidRPr="00820560">
        <w:rPr>
          <w:b/>
          <w:lang w:val="id-ID"/>
        </w:rPr>
        <w:t>MG</w:t>
      </w:r>
      <w:r w:rsidRPr="00820560">
        <w:rPr>
          <w:lang w:val="id-ID"/>
        </w:rPr>
        <w:t>”, or “</w:t>
      </w:r>
      <w:r w:rsidRPr="00820560">
        <w:rPr>
          <w:b/>
          <w:lang w:val="id-ID"/>
        </w:rPr>
        <w:t>PG</w:t>
      </w:r>
      <w:r w:rsidRPr="00820560">
        <w:rPr>
          <w:lang w:val="id-ID"/>
        </w:rPr>
        <w:t>” (</w:t>
      </w:r>
      <w:r w:rsidRPr="00B8797A">
        <w:rPr>
          <w:b/>
          <w:bCs/>
          <w:lang w:val="id-ID"/>
        </w:rPr>
        <w:t>case</w:t>
      </w:r>
      <w:r w:rsidRPr="00820560">
        <w:rPr>
          <w:lang w:val="id-ID"/>
        </w:rPr>
        <w:t xml:space="preserve"> </w:t>
      </w:r>
      <w:r w:rsidRPr="00B8797A">
        <w:rPr>
          <w:b/>
          <w:bCs/>
          <w:lang w:val="id-ID"/>
        </w:rPr>
        <w:t>sensitive</w:t>
      </w:r>
      <w:r w:rsidRPr="00820560">
        <w:rPr>
          <w:lang w:val="id-ID"/>
        </w:rPr>
        <w:t>).</w:t>
      </w:r>
    </w:p>
    <w:p w14:paraId="1878EB7E" w14:textId="053088E6" w:rsidR="00946B44" w:rsidRPr="00F66B18" w:rsidRDefault="00F66B18" w:rsidP="00F66B18">
      <w:pPr>
        <w:jc w:val="center"/>
        <w:rPr>
          <w:b/>
          <w:lang w:val="id-ID"/>
        </w:rPr>
      </w:pPr>
      <w:r w:rsidRPr="00820560">
        <w:rPr>
          <w:b/>
          <w:noProof/>
          <w:lang w:val="id-ID"/>
        </w:rPr>
        <w:drawing>
          <wp:inline distT="0" distB="0" distL="0" distR="0" wp14:anchorId="32009009" wp14:editId="5AA270C0">
            <wp:extent cx="5895975" cy="489585"/>
            <wp:effectExtent l="19050" t="19050" r="28575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89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71744" w14:textId="5F2F2542" w:rsidR="00946B44" w:rsidRPr="00B8797A" w:rsidRDefault="00946B44" w:rsidP="00B8797A">
      <w:pPr>
        <w:pStyle w:val="ListParagraph"/>
        <w:ind w:left="900" w:hanging="900"/>
        <w:jc w:val="center"/>
        <w:rPr>
          <w:b/>
          <w:sz w:val="20"/>
          <w:szCs w:val="20"/>
          <w:lang w:val="id-ID"/>
        </w:rPr>
      </w:pPr>
      <w:r w:rsidRPr="00820560">
        <w:rPr>
          <w:b/>
          <w:sz w:val="20"/>
          <w:szCs w:val="20"/>
          <w:lang w:val="id-ID"/>
        </w:rPr>
        <w:t>Figure 3. Input Gandam Grade</w:t>
      </w:r>
    </w:p>
    <w:p w14:paraId="3A847C05" w14:textId="6D7EAD4A" w:rsidR="00946B44" w:rsidRPr="00820560" w:rsidRDefault="00946B44" w:rsidP="00946B44">
      <w:pPr>
        <w:pStyle w:val="ListParagraph"/>
        <w:numPr>
          <w:ilvl w:val="0"/>
          <w:numId w:val="48"/>
        </w:numPr>
        <w:spacing w:line="360" w:lineRule="auto"/>
        <w:ind w:left="900" w:hanging="450"/>
        <w:jc w:val="both"/>
        <w:rPr>
          <w:b/>
          <w:lang w:val="id-ID"/>
        </w:rPr>
      </w:pPr>
      <w:r w:rsidRPr="00820560">
        <w:rPr>
          <w:lang w:val="id-ID"/>
        </w:rPr>
        <w:t>Lastly, the user will choose the equipment for their Gandam. User must choose between “</w:t>
      </w:r>
      <w:r w:rsidRPr="00820560">
        <w:rPr>
          <w:b/>
          <w:lang w:val="id-ID"/>
        </w:rPr>
        <w:t>Weapon</w:t>
      </w:r>
      <w:r w:rsidRPr="00820560">
        <w:rPr>
          <w:lang w:val="id-ID"/>
        </w:rPr>
        <w:t>”, “</w:t>
      </w:r>
      <w:r w:rsidRPr="00820560">
        <w:rPr>
          <w:b/>
          <w:lang w:val="id-ID"/>
        </w:rPr>
        <w:t>Armor</w:t>
      </w:r>
      <w:r w:rsidRPr="00820560">
        <w:rPr>
          <w:lang w:val="id-ID"/>
        </w:rPr>
        <w:t>”, or “</w:t>
      </w:r>
      <w:r w:rsidRPr="00820560">
        <w:rPr>
          <w:b/>
          <w:lang w:val="id-ID"/>
        </w:rPr>
        <w:t>Vehicle</w:t>
      </w:r>
      <w:r w:rsidRPr="00820560">
        <w:rPr>
          <w:lang w:val="id-ID"/>
        </w:rPr>
        <w:t>” (</w:t>
      </w:r>
      <w:r w:rsidRPr="00B8797A">
        <w:rPr>
          <w:b/>
          <w:bCs/>
          <w:lang w:val="id-ID"/>
        </w:rPr>
        <w:t>case</w:t>
      </w:r>
      <w:r w:rsidRPr="00820560">
        <w:rPr>
          <w:lang w:val="id-ID"/>
        </w:rPr>
        <w:t xml:space="preserve"> </w:t>
      </w:r>
      <w:r w:rsidRPr="00B8797A">
        <w:rPr>
          <w:b/>
          <w:bCs/>
          <w:lang w:val="id-ID"/>
        </w:rPr>
        <w:t>sensitive</w:t>
      </w:r>
      <w:r w:rsidRPr="00820560">
        <w:rPr>
          <w:lang w:val="id-ID"/>
        </w:rPr>
        <w:t xml:space="preserve">). Each of the equipment type will have their own respective </w:t>
      </w:r>
      <w:r w:rsidRPr="00820560">
        <w:rPr>
          <w:b/>
          <w:lang w:val="id-ID"/>
        </w:rPr>
        <w:t>equipment bonus.</w:t>
      </w:r>
    </w:p>
    <w:p w14:paraId="0796B073" w14:textId="15EACB1D" w:rsidR="00946B44" w:rsidRPr="00B8797A" w:rsidRDefault="00B8797A" w:rsidP="00B8797A">
      <w:pPr>
        <w:jc w:val="center"/>
        <w:rPr>
          <w:b/>
          <w:sz w:val="20"/>
          <w:szCs w:val="20"/>
          <w:lang w:val="id-ID"/>
        </w:rPr>
      </w:pPr>
      <w:r w:rsidRPr="00820560">
        <w:rPr>
          <w:b/>
          <w:noProof/>
          <w:lang w:val="id-ID"/>
        </w:rPr>
        <w:drawing>
          <wp:inline distT="0" distB="0" distL="0" distR="0" wp14:anchorId="6B7EE7EE" wp14:editId="7CEAE54D">
            <wp:extent cx="5905500" cy="477502"/>
            <wp:effectExtent l="19050" t="19050" r="1905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9" b="-1"/>
                    <a:stretch/>
                  </pic:blipFill>
                  <pic:spPr bwMode="auto">
                    <a:xfrm>
                      <a:off x="0" y="0"/>
                      <a:ext cx="5905500" cy="4775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BDD15" w14:textId="77777777" w:rsidR="00946B44" w:rsidRPr="00820560" w:rsidRDefault="00946B44" w:rsidP="00946B44">
      <w:pPr>
        <w:pStyle w:val="ListParagraph"/>
        <w:ind w:left="900" w:hanging="900"/>
        <w:jc w:val="center"/>
        <w:rPr>
          <w:b/>
          <w:sz w:val="20"/>
          <w:szCs w:val="20"/>
          <w:lang w:val="id-ID"/>
        </w:rPr>
      </w:pPr>
      <w:r w:rsidRPr="00820560">
        <w:rPr>
          <w:b/>
          <w:sz w:val="20"/>
          <w:szCs w:val="20"/>
          <w:lang w:val="id-ID"/>
        </w:rPr>
        <w:t>Figure 4. Input Equipment Type</w:t>
      </w:r>
    </w:p>
    <w:p w14:paraId="6B5D3609" w14:textId="77777777" w:rsidR="00946B44" w:rsidRPr="00820560" w:rsidRDefault="00946B44" w:rsidP="00946B44">
      <w:pPr>
        <w:pStyle w:val="ListParagraph"/>
        <w:ind w:left="900" w:hanging="900"/>
        <w:jc w:val="center"/>
        <w:rPr>
          <w:b/>
          <w:sz w:val="20"/>
          <w:szCs w:val="20"/>
          <w:lang w:val="id-ID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491"/>
        <w:gridCol w:w="4490"/>
      </w:tblGrid>
      <w:tr w:rsidR="00946B44" w:rsidRPr="00820560" w14:paraId="7F305422" w14:textId="77777777" w:rsidTr="007C5CDE">
        <w:tc>
          <w:tcPr>
            <w:tcW w:w="4675" w:type="dxa"/>
            <w:shd w:val="clear" w:color="auto" w:fill="000000" w:themeFill="text1"/>
          </w:tcPr>
          <w:p w14:paraId="71EED514" w14:textId="77777777" w:rsidR="00946B44" w:rsidRPr="00820560" w:rsidRDefault="00946B44" w:rsidP="007C5CDE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 w:rsidRPr="00820560">
              <w:rPr>
                <w:lang w:val="id-ID"/>
              </w:rPr>
              <w:t>Equipment Type</w:t>
            </w:r>
          </w:p>
        </w:tc>
        <w:tc>
          <w:tcPr>
            <w:tcW w:w="4675" w:type="dxa"/>
            <w:shd w:val="clear" w:color="auto" w:fill="000000" w:themeFill="text1"/>
          </w:tcPr>
          <w:p w14:paraId="727149FD" w14:textId="77777777" w:rsidR="00946B44" w:rsidRPr="00820560" w:rsidRDefault="00946B44" w:rsidP="007C5CDE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 w:rsidRPr="00820560">
              <w:rPr>
                <w:lang w:val="id-ID"/>
              </w:rPr>
              <w:t>Equipment Bonus</w:t>
            </w:r>
          </w:p>
        </w:tc>
      </w:tr>
      <w:tr w:rsidR="00946B44" w:rsidRPr="00820560" w14:paraId="64CD9001" w14:textId="77777777" w:rsidTr="007C5CDE">
        <w:tc>
          <w:tcPr>
            <w:tcW w:w="4675" w:type="dxa"/>
          </w:tcPr>
          <w:p w14:paraId="7C18ABD6" w14:textId="77777777" w:rsidR="00946B44" w:rsidRPr="00820560" w:rsidRDefault="00946B44" w:rsidP="007C5CDE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 w:rsidRPr="00820560">
              <w:rPr>
                <w:lang w:val="id-ID"/>
              </w:rPr>
              <w:t>Weapon</w:t>
            </w:r>
          </w:p>
        </w:tc>
        <w:tc>
          <w:tcPr>
            <w:tcW w:w="4675" w:type="dxa"/>
          </w:tcPr>
          <w:p w14:paraId="59852AF3" w14:textId="77777777" w:rsidR="00946B44" w:rsidRPr="00820560" w:rsidRDefault="00946B44" w:rsidP="007C5CDE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 w:rsidRPr="00820560">
              <w:rPr>
                <w:lang w:val="id-ID"/>
              </w:rPr>
              <w:t>+ 20 Attack</w:t>
            </w:r>
          </w:p>
        </w:tc>
      </w:tr>
      <w:tr w:rsidR="00946B44" w:rsidRPr="00820560" w14:paraId="050BA4F5" w14:textId="77777777" w:rsidTr="007C5CDE">
        <w:tc>
          <w:tcPr>
            <w:tcW w:w="4675" w:type="dxa"/>
          </w:tcPr>
          <w:p w14:paraId="3D1A6D80" w14:textId="77777777" w:rsidR="00946B44" w:rsidRPr="00820560" w:rsidRDefault="00946B44" w:rsidP="007C5CDE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 w:rsidRPr="00820560">
              <w:rPr>
                <w:lang w:val="id-ID"/>
              </w:rPr>
              <w:t>Armor</w:t>
            </w:r>
          </w:p>
        </w:tc>
        <w:tc>
          <w:tcPr>
            <w:tcW w:w="4675" w:type="dxa"/>
          </w:tcPr>
          <w:p w14:paraId="39E799FF" w14:textId="77777777" w:rsidR="00946B44" w:rsidRPr="00820560" w:rsidRDefault="00946B44" w:rsidP="007C5CDE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 w:rsidRPr="00820560">
              <w:rPr>
                <w:lang w:val="id-ID"/>
              </w:rPr>
              <w:t>+ 15 Defense</w:t>
            </w:r>
          </w:p>
        </w:tc>
      </w:tr>
      <w:tr w:rsidR="00946B44" w:rsidRPr="00820560" w14:paraId="0D269591" w14:textId="77777777" w:rsidTr="007C5CDE">
        <w:tc>
          <w:tcPr>
            <w:tcW w:w="4675" w:type="dxa"/>
          </w:tcPr>
          <w:p w14:paraId="2AC3EBE6" w14:textId="77777777" w:rsidR="00946B44" w:rsidRPr="00820560" w:rsidRDefault="00946B44" w:rsidP="007C5CDE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 w:rsidRPr="00820560">
              <w:rPr>
                <w:lang w:val="id-ID"/>
              </w:rPr>
              <w:t>Vehicle</w:t>
            </w:r>
          </w:p>
        </w:tc>
        <w:tc>
          <w:tcPr>
            <w:tcW w:w="4675" w:type="dxa"/>
          </w:tcPr>
          <w:p w14:paraId="393DA66E" w14:textId="77777777" w:rsidR="00946B44" w:rsidRPr="00820560" w:rsidRDefault="00946B44" w:rsidP="007C5CDE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 w:rsidRPr="00820560">
              <w:rPr>
                <w:lang w:val="id-ID"/>
              </w:rPr>
              <w:t>+ 30 Speed</w:t>
            </w:r>
          </w:p>
        </w:tc>
      </w:tr>
    </w:tbl>
    <w:p w14:paraId="1C4499B8" w14:textId="77777777" w:rsidR="00946B44" w:rsidRPr="00820560" w:rsidRDefault="00946B44" w:rsidP="00946B44">
      <w:pPr>
        <w:spacing w:line="360" w:lineRule="auto"/>
        <w:jc w:val="both"/>
        <w:rPr>
          <w:lang w:val="id-ID"/>
        </w:rPr>
      </w:pPr>
    </w:p>
    <w:p w14:paraId="0EC9EA9C" w14:textId="77777777" w:rsidR="00946B44" w:rsidRPr="00820560" w:rsidRDefault="00946B44" w:rsidP="00946B44">
      <w:pPr>
        <w:pStyle w:val="ListParagraph"/>
        <w:numPr>
          <w:ilvl w:val="0"/>
          <w:numId w:val="48"/>
        </w:numPr>
        <w:tabs>
          <w:tab w:val="left" w:pos="810"/>
        </w:tabs>
        <w:spacing w:line="360" w:lineRule="auto"/>
        <w:ind w:left="810"/>
        <w:jc w:val="both"/>
        <w:rPr>
          <w:lang w:val="id-ID"/>
        </w:rPr>
      </w:pPr>
      <w:r w:rsidRPr="00820560">
        <w:rPr>
          <w:lang w:val="id-ID"/>
        </w:rPr>
        <w:t xml:space="preserve">After finishing all the inputs, the program will </w:t>
      </w:r>
      <w:r w:rsidRPr="00820560">
        <w:rPr>
          <w:b/>
          <w:lang w:val="id-ID"/>
        </w:rPr>
        <w:t>generate</w:t>
      </w:r>
      <w:r w:rsidRPr="00820560">
        <w:rPr>
          <w:lang w:val="id-ID"/>
        </w:rPr>
        <w:t xml:space="preserve"> an </w:t>
      </w:r>
      <w:r w:rsidRPr="00820560">
        <w:rPr>
          <w:b/>
          <w:lang w:val="id-ID"/>
        </w:rPr>
        <w:t>ID</w:t>
      </w:r>
      <w:r w:rsidRPr="00820560">
        <w:rPr>
          <w:lang w:val="id-ID"/>
        </w:rPr>
        <w:t xml:space="preserve"> for the equipment. The ID must satisfy the following format:</w:t>
      </w:r>
    </w:p>
    <w:p w14:paraId="733A1013" w14:textId="607F2382" w:rsidR="00946B44" w:rsidRPr="00C366C6" w:rsidRDefault="00C366C6" w:rsidP="00C366C6">
      <w:pPr>
        <w:tabs>
          <w:tab w:val="left" w:pos="810"/>
        </w:tabs>
        <w:spacing w:line="360" w:lineRule="auto"/>
        <w:jc w:val="center"/>
        <w:rPr>
          <w:lang w:val="id-ID"/>
        </w:rPr>
      </w:pPr>
      <w:r w:rsidRPr="00820560">
        <w:rPr>
          <w:noProof/>
          <w:lang w:val="id-ID" w:eastAsia="en-US"/>
        </w:rPr>
        <mc:AlternateContent>
          <mc:Choice Requires="wps">
            <w:drawing>
              <wp:inline distT="0" distB="0" distL="0" distR="0" wp14:anchorId="08822CAA" wp14:editId="04F82198">
                <wp:extent cx="5400675" cy="628650"/>
                <wp:effectExtent l="0" t="0" r="28575" b="1905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E5BC0" w14:textId="77777777" w:rsidR="00C366C6" w:rsidRDefault="00C366C6" w:rsidP="00C366C6">
                            <w:pPr>
                              <w:jc w:val="center"/>
                            </w:pPr>
                            <w:r w:rsidRPr="001D2A17">
                              <w:rPr>
                                <w:b/>
                              </w:rPr>
                              <w:t>EQXXX</w:t>
                            </w:r>
                          </w:p>
                          <w:p w14:paraId="3D629111" w14:textId="77777777" w:rsidR="00C366C6" w:rsidRDefault="00C366C6" w:rsidP="00C366C6">
                            <w:pPr>
                              <w:jc w:val="center"/>
                            </w:pPr>
                            <w:r>
                              <w:t>X = Random number between 0 – 9</w:t>
                            </w:r>
                          </w:p>
                          <w:p w14:paraId="09641B7C" w14:textId="77777777" w:rsidR="00C366C6" w:rsidRDefault="00C366C6" w:rsidP="00C366C6">
                            <w:pPr>
                              <w:jc w:val="center"/>
                            </w:pPr>
                            <w:r>
                              <w:t>Example: EQ412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822CA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25.2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" fillcolor="white [3201]" strokeweight=".5pt">
                <v:textbox>
                  <w:txbxContent>
                    <w:p w14:paraId="318E5BC0" w14:textId="77777777" w:rsidR="00C366C6" w:rsidRDefault="00C366C6" w:rsidP="00C366C6">
                      <w:pPr>
                        <w:jc w:val="center"/>
                      </w:pPr>
                      <w:r w:rsidRPr="001D2A17">
                        <w:rPr>
                          <w:b/>
                        </w:rPr>
                        <w:t>EQXXX</w:t>
                      </w:r>
                    </w:p>
                    <w:p w14:paraId="3D629111" w14:textId="77777777" w:rsidR="00C366C6" w:rsidRDefault="00C366C6" w:rsidP="00C366C6">
                      <w:pPr>
                        <w:jc w:val="center"/>
                      </w:pPr>
                      <w:r>
                        <w:t>X = Random number between 0 – 9</w:t>
                      </w:r>
                    </w:p>
                    <w:p w14:paraId="09641B7C" w14:textId="77777777" w:rsidR="00C366C6" w:rsidRDefault="00C366C6" w:rsidP="00C366C6">
                      <w:pPr>
                        <w:jc w:val="center"/>
                      </w:pPr>
                      <w:r>
                        <w:t>Example: EQ412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957C60" w14:textId="58B40BFB" w:rsidR="008A7AE2" w:rsidRPr="008A7AE2" w:rsidRDefault="00946B44" w:rsidP="008A7AE2">
      <w:pPr>
        <w:pStyle w:val="ListParagraph"/>
        <w:numPr>
          <w:ilvl w:val="0"/>
          <w:numId w:val="48"/>
        </w:numPr>
        <w:tabs>
          <w:tab w:val="left" w:pos="810"/>
        </w:tabs>
        <w:spacing w:line="360" w:lineRule="auto"/>
        <w:ind w:left="810"/>
        <w:jc w:val="both"/>
        <w:rPr>
          <w:lang w:val="id-ID"/>
        </w:rPr>
      </w:pPr>
      <w:r w:rsidRPr="00820560">
        <w:rPr>
          <w:lang w:val="id-ID"/>
        </w:rPr>
        <w:t xml:space="preserve">Then, </w:t>
      </w:r>
      <w:r w:rsidRPr="00820560">
        <w:rPr>
          <w:b/>
          <w:lang w:val="id-ID"/>
        </w:rPr>
        <w:t>insert</w:t>
      </w:r>
      <w:r w:rsidRPr="00820560">
        <w:rPr>
          <w:lang w:val="id-ID"/>
        </w:rPr>
        <w:t xml:space="preserve"> the </w:t>
      </w:r>
      <w:r w:rsidRPr="00820560">
        <w:rPr>
          <w:b/>
          <w:lang w:val="id-ID"/>
        </w:rPr>
        <w:t>Gandam</w:t>
      </w:r>
      <w:r w:rsidRPr="00820560">
        <w:rPr>
          <w:lang w:val="id-ID"/>
        </w:rPr>
        <w:t xml:space="preserve"> and </w:t>
      </w:r>
      <w:r w:rsidRPr="00820560">
        <w:rPr>
          <w:b/>
          <w:lang w:val="id-ID"/>
        </w:rPr>
        <w:t>Equipment</w:t>
      </w:r>
      <w:r w:rsidRPr="00820560">
        <w:rPr>
          <w:lang w:val="id-ID"/>
        </w:rPr>
        <w:t xml:space="preserve"> to a </w:t>
      </w:r>
      <w:r w:rsidRPr="00820560">
        <w:rPr>
          <w:b/>
          <w:lang w:val="id-ID"/>
        </w:rPr>
        <w:t>list</w:t>
      </w:r>
      <w:r w:rsidRPr="00820560">
        <w:rPr>
          <w:lang w:val="id-ID"/>
        </w:rPr>
        <w:t>.</w:t>
      </w:r>
      <w:r w:rsidR="008A7AE2" w:rsidRPr="008A7AE2">
        <w:rPr>
          <w:lang w:val="id-ID"/>
        </w:rPr>
        <w:br w:type="page"/>
      </w:r>
    </w:p>
    <w:p w14:paraId="10DC7DA5" w14:textId="77777777" w:rsidR="00946B44" w:rsidRPr="00820560" w:rsidRDefault="00946B44" w:rsidP="00946B44">
      <w:pPr>
        <w:pStyle w:val="ListParagraph"/>
        <w:numPr>
          <w:ilvl w:val="0"/>
          <w:numId w:val="47"/>
        </w:numPr>
        <w:tabs>
          <w:tab w:val="left" w:pos="810"/>
        </w:tabs>
        <w:spacing w:line="360" w:lineRule="auto"/>
        <w:ind w:left="450" w:hanging="450"/>
        <w:jc w:val="both"/>
        <w:rPr>
          <w:b/>
          <w:lang w:val="id-ID"/>
        </w:rPr>
      </w:pPr>
      <w:r w:rsidRPr="00820560">
        <w:rPr>
          <w:b/>
          <w:lang w:val="id-ID"/>
        </w:rPr>
        <w:lastRenderedPageBreak/>
        <w:t>View Gandam Collection (Menu 2)</w:t>
      </w:r>
    </w:p>
    <w:p w14:paraId="4ECBF2B9" w14:textId="5ED3E563" w:rsidR="00946B44" w:rsidRPr="006312E5" w:rsidRDefault="00946B44" w:rsidP="006312E5">
      <w:pPr>
        <w:pStyle w:val="ListParagraph"/>
        <w:numPr>
          <w:ilvl w:val="0"/>
          <w:numId w:val="48"/>
        </w:numPr>
        <w:tabs>
          <w:tab w:val="left" w:pos="810"/>
          <w:tab w:val="left" w:pos="1080"/>
        </w:tabs>
        <w:spacing w:line="360" w:lineRule="auto"/>
        <w:ind w:left="900" w:hanging="450"/>
        <w:jc w:val="both"/>
        <w:rPr>
          <w:b/>
          <w:lang w:val="id-ID"/>
        </w:rPr>
      </w:pPr>
      <w:r w:rsidRPr="00820560">
        <w:rPr>
          <w:lang w:val="id-ID"/>
        </w:rPr>
        <w:t xml:space="preserve">When user choose this menu, </w:t>
      </w:r>
      <w:r w:rsidRPr="00820560">
        <w:rPr>
          <w:b/>
          <w:lang w:val="id-ID"/>
        </w:rPr>
        <w:t>validate</w:t>
      </w:r>
      <w:r w:rsidRPr="00820560">
        <w:rPr>
          <w:lang w:val="id-ID"/>
        </w:rPr>
        <w:t xml:space="preserve"> if the list is </w:t>
      </w:r>
      <w:r w:rsidRPr="00820560">
        <w:rPr>
          <w:b/>
          <w:lang w:val="id-ID"/>
        </w:rPr>
        <w:t>empty, show error message</w:t>
      </w:r>
      <w:r w:rsidRPr="00820560">
        <w:rPr>
          <w:lang w:val="id-ID"/>
        </w:rPr>
        <w:t>.</w:t>
      </w:r>
    </w:p>
    <w:p w14:paraId="021400F4" w14:textId="2FBB8CE0" w:rsidR="006312E5" w:rsidRPr="006312E5" w:rsidRDefault="006312E5" w:rsidP="006312E5">
      <w:pPr>
        <w:tabs>
          <w:tab w:val="left" w:pos="810"/>
          <w:tab w:val="left" w:pos="1080"/>
        </w:tabs>
        <w:spacing w:line="360" w:lineRule="auto"/>
        <w:jc w:val="center"/>
        <w:rPr>
          <w:b/>
          <w:lang w:val="id-ID"/>
        </w:rPr>
      </w:pPr>
      <w:r w:rsidRPr="00820560">
        <w:rPr>
          <w:b/>
          <w:noProof/>
          <w:lang w:val="id-ID"/>
        </w:rPr>
        <w:drawing>
          <wp:inline distT="0" distB="0" distL="0" distR="0" wp14:anchorId="49183E99" wp14:editId="42264986">
            <wp:extent cx="5943600" cy="461010"/>
            <wp:effectExtent l="19050" t="19050" r="1905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2B830B" w14:textId="77777777" w:rsidR="00946B44" w:rsidRPr="00820560" w:rsidRDefault="00946B44" w:rsidP="00946B44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  <w:r w:rsidRPr="00820560">
        <w:rPr>
          <w:b/>
          <w:sz w:val="20"/>
          <w:szCs w:val="20"/>
          <w:lang w:val="id-ID"/>
        </w:rPr>
        <w:t>Figure 5. Error Message</w:t>
      </w:r>
    </w:p>
    <w:p w14:paraId="7D4EFCAF" w14:textId="77777777" w:rsidR="00946B44" w:rsidRPr="00820560" w:rsidRDefault="00946B44" w:rsidP="00946B44">
      <w:pPr>
        <w:tabs>
          <w:tab w:val="left" w:pos="810"/>
          <w:tab w:val="left" w:pos="1080"/>
        </w:tabs>
        <w:spacing w:line="360" w:lineRule="auto"/>
        <w:jc w:val="both"/>
        <w:rPr>
          <w:b/>
          <w:lang w:val="id-ID"/>
        </w:rPr>
      </w:pPr>
    </w:p>
    <w:p w14:paraId="5A40AE8C" w14:textId="2526499E" w:rsidR="00946B44" w:rsidRPr="00820560" w:rsidRDefault="00946B44" w:rsidP="00946B44">
      <w:pPr>
        <w:pStyle w:val="ListParagraph"/>
        <w:numPr>
          <w:ilvl w:val="0"/>
          <w:numId w:val="48"/>
        </w:numPr>
        <w:tabs>
          <w:tab w:val="left" w:pos="810"/>
        </w:tabs>
        <w:spacing w:line="360" w:lineRule="auto"/>
        <w:ind w:left="900" w:hanging="450"/>
        <w:jc w:val="both"/>
        <w:rPr>
          <w:b/>
          <w:lang w:val="id-ID"/>
        </w:rPr>
      </w:pPr>
      <w:r w:rsidRPr="00820560">
        <w:rPr>
          <w:lang w:val="id-ID"/>
        </w:rPr>
        <w:t>Else, show all Gandam and their equipments in the list.</w:t>
      </w:r>
    </w:p>
    <w:p w14:paraId="7E7528AB" w14:textId="67BDAAB6" w:rsidR="00946B44" w:rsidRPr="00820560" w:rsidRDefault="008A7AE2" w:rsidP="008A7AE2">
      <w:pPr>
        <w:tabs>
          <w:tab w:val="left" w:pos="810"/>
        </w:tabs>
        <w:jc w:val="center"/>
        <w:rPr>
          <w:b/>
          <w:lang w:val="id-ID"/>
        </w:rPr>
      </w:pPr>
      <w:r w:rsidRPr="00820560">
        <w:rPr>
          <w:b/>
          <w:noProof/>
          <w:lang w:val="id-ID"/>
        </w:rPr>
        <w:drawing>
          <wp:inline distT="0" distB="0" distL="0" distR="0" wp14:anchorId="724B0339" wp14:editId="42C78C41">
            <wp:extent cx="5895975" cy="2407285"/>
            <wp:effectExtent l="19050" t="19050" r="28575" b="12065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07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612F7" w14:textId="77777777" w:rsidR="00946B44" w:rsidRPr="00820560" w:rsidRDefault="00946B44" w:rsidP="00946B44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  <w:r w:rsidRPr="00820560">
        <w:rPr>
          <w:b/>
          <w:sz w:val="20"/>
          <w:szCs w:val="20"/>
          <w:lang w:val="id-ID"/>
        </w:rPr>
        <w:t>Figure 6. Gandam Collection</w:t>
      </w:r>
    </w:p>
    <w:p w14:paraId="51328ED5" w14:textId="77777777" w:rsidR="00946B44" w:rsidRPr="00820560" w:rsidRDefault="00946B44" w:rsidP="00946B44">
      <w:pPr>
        <w:tabs>
          <w:tab w:val="left" w:pos="810"/>
        </w:tabs>
        <w:spacing w:line="360" w:lineRule="auto"/>
        <w:jc w:val="both"/>
        <w:rPr>
          <w:b/>
          <w:lang w:val="id-ID"/>
        </w:rPr>
      </w:pPr>
    </w:p>
    <w:p w14:paraId="1B9E5A06" w14:textId="77777777" w:rsidR="00946B44" w:rsidRPr="00820560" w:rsidRDefault="00946B44" w:rsidP="00946B44">
      <w:pPr>
        <w:pStyle w:val="ListParagraph"/>
        <w:numPr>
          <w:ilvl w:val="0"/>
          <w:numId w:val="47"/>
        </w:numPr>
        <w:tabs>
          <w:tab w:val="left" w:pos="810"/>
        </w:tabs>
        <w:spacing w:line="360" w:lineRule="auto"/>
        <w:ind w:left="450" w:hanging="450"/>
        <w:jc w:val="both"/>
        <w:rPr>
          <w:b/>
          <w:lang w:val="id-ID"/>
        </w:rPr>
      </w:pPr>
      <w:r w:rsidRPr="00820560">
        <w:rPr>
          <w:b/>
          <w:lang w:val="id-ID"/>
        </w:rPr>
        <w:t>Disassemble Gandam (Menu 3)</w:t>
      </w:r>
    </w:p>
    <w:p w14:paraId="24F04716" w14:textId="77777777" w:rsidR="00946B44" w:rsidRPr="00820560" w:rsidRDefault="00946B44" w:rsidP="00946B44">
      <w:pPr>
        <w:pStyle w:val="ListParagraph"/>
        <w:numPr>
          <w:ilvl w:val="0"/>
          <w:numId w:val="48"/>
        </w:numPr>
        <w:tabs>
          <w:tab w:val="left" w:pos="810"/>
          <w:tab w:val="left" w:pos="1080"/>
        </w:tabs>
        <w:spacing w:line="360" w:lineRule="auto"/>
        <w:ind w:left="900" w:hanging="450"/>
        <w:jc w:val="both"/>
        <w:rPr>
          <w:b/>
          <w:lang w:val="id-ID"/>
        </w:rPr>
      </w:pPr>
      <w:r w:rsidRPr="00820560">
        <w:rPr>
          <w:lang w:val="id-ID"/>
        </w:rPr>
        <w:t xml:space="preserve">When user choose this menu, </w:t>
      </w:r>
      <w:r w:rsidRPr="00820560">
        <w:rPr>
          <w:b/>
          <w:lang w:val="id-ID"/>
        </w:rPr>
        <w:t>validate</w:t>
      </w:r>
      <w:r w:rsidRPr="00820560">
        <w:rPr>
          <w:lang w:val="id-ID"/>
        </w:rPr>
        <w:t xml:space="preserve"> if the list is </w:t>
      </w:r>
      <w:r w:rsidRPr="00820560">
        <w:rPr>
          <w:b/>
          <w:lang w:val="id-ID"/>
        </w:rPr>
        <w:t>empty, show error message</w:t>
      </w:r>
      <w:r w:rsidRPr="00820560">
        <w:rPr>
          <w:lang w:val="id-ID"/>
        </w:rPr>
        <w:t>.</w:t>
      </w:r>
    </w:p>
    <w:p w14:paraId="30E3E598" w14:textId="6CC939B9" w:rsidR="00946B44" w:rsidRPr="00820560" w:rsidRDefault="00946B44" w:rsidP="00946B44">
      <w:pPr>
        <w:pStyle w:val="ListParagraph"/>
        <w:numPr>
          <w:ilvl w:val="0"/>
          <w:numId w:val="49"/>
        </w:numPr>
        <w:tabs>
          <w:tab w:val="left" w:pos="810"/>
        </w:tabs>
        <w:spacing w:line="360" w:lineRule="auto"/>
        <w:ind w:left="810"/>
        <w:jc w:val="both"/>
        <w:rPr>
          <w:b/>
          <w:lang w:val="id-ID"/>
        </w:rPr>
      </w:pPr>
      <w:r w:rsidRPr="00820560">
        <w:rPr>
          <w:lang w:val="id-ID"/>
        </w:rPr>
        <w:t>However if the list is</w:t>
      </w:r>
      <w:r w:rsidRPr="00820560">
        <w:rPr>
          <w:b/>
          <w:lang w:val="id-ID"/>
        </w:rPr>
        <w:t xml:space="preserve"> not empty</w:t>
      </w:r>
      <w:r w:rsidRPr="00820560">
        <w:rPr>
          <w:lang w:val="id-ID"/>
        </w:rPr>
        <w:t xml:space="preserve">, user must choose </w:t>
      </w:r>
      <w:r w:rsidRPr="00820560">
        <w:rPr>
          <w:b/>
          <w:lang w:val="id-ID"/>
        </w:rPr>
        <w:t>which Gandam to remove</w:t>
      </w:r>
      <w:r w:rsidRPr="00820560">
        <w:rPr>
          <w:lang w:val="id-ID"/>
        </w:rPr>
        <w:t xml:space="preserve"> from the list. </w:t>
      </w:r>
      <w:r w:rsidRPr="00820560">
        <w:rPr>
          <w:b/>
          <w:lang w:val="id-ID"/>
        </w:rPr>
        <w:t>Validate</w:t>
      </w:r>
      <w:r w:rsidRPr="00820560">
        <w:rPr>
          <w:lang w:val="id-ID"/>
        </w:rPr>
        <w:t xml:space="preserve"> the chosen number must be </w:t>
      </w:r>
      <w:r>
        <w:rPr>
          <w:b/>
          <w:lang w:val="id-ID"/>
        </w:rPr>
        <w:t xml:space="preserve">between 1 </w:t>
      </w:r>
      <w:r>
        <w:t>and</w:t>
      </w:r>
      <w:r w:rsidRPr="00820560">
        <w:rPr>
          <w:b/>
          <w:lang w:val="id-ID"/>
        </w:rPr>
        <w:t xml:space="preserve"> the total amount of Gandam in the list.</w:t>
      </w:r>
      <w:r w:rsidRPr="00820560">
        <w:rPr>
          <w:lang w:val="id-ID"/>
        </w:rPr>
        <w:t xml:space="preserve"> When a Gandam is removed from the list, their respective </w:t>
      </w:r>
      <w:r w:rsidRPr="00820560">
        <w:rPr>
          <w:b/>
          <w:lang w:val="id-ID"/>
        </w:rPr>
        <w:t>equipment</w:t>
      </w:r>
      <w:r w:rsidRPr="00820560">
        <w:rPr>
          <w:lang w:val="id-ID"/>
        </w:rPr>
        <w:t xml:space="preserve"> </w:t>
      </w:r>
      <w:r w:rsidRPr="00820560">
        <w:rPr>
          <w:b/>
          <w:lang w:val="id-ID"/>
        </w:rPr>
        <w:t>will also be removed</w:t>
      </w:r>
      <w:r w:rsidRPr="00820560">
        <w:rPr>
          <w:lang w:val="id-ID"/>
        </w:rPr>
        <w:t>.</w:t>
      </w:r>
    </w:p>
    <w:p w14:paraId="31EBC073" w14:textId="471CA9BF" w:rsidR="00946B44" w:rsidRPr="00820560" w:rsidRDefault="008A7AE2" w:rsidP="008A7AE2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  <w:r w:rsidRPr="00820560">
        <w:rPr>
          <w:b/>
          <w:noProof/>
          <w:lang w:val="id-ID"/>
        </w:rPr>
        <w:drawing>
          <wp:inline distT="0" distB="0" distL="0" distR="0" wp14:anchorId="31A8E053" wp14:editId="36B2A51F">
            <wp:extent cx="5943600" cy="1333500"/>
            <wp:effectExtent l="19050" t="19050" r="19050" b="1905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42D983" w14:textId="77777777" w:rsidR="00946B44" w:rsidRPr="00820560" w:rsidRDefault="00946B44" w:rsidP="00946B44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  <w:r w:rsidRPr="00820560">
        <w:rPr>
          <w:b/>
          <w:sz w:val="20"/>
          <w:szCs w:val="20"/>
          <w:lang w:val="id-ID"/>
        </w:rPr>
        <w:t>Figure 7. Choose Gandam to Remove</w:t>
      </w:r>
    </w:p>
    <w:p w14:paraId="6B9F5958" w14:textId="6C8D9C1E" w:rsidR="00946B44" w:rsidRPr="00820560" w:rsidRDefault="008A7AE2" w:rsidP="008A7AE2">
      <w:pPr>
        <w:tabs>
          <w:tab w:val="left" w:pos="810"/>
        </w:tabs>
        <w:spacing w:line="360" w:lineRule="auto"/>
        <w:jc w:val="center"/>
        <w:rPr>
          <w:b/>
          <w:lang w:val="id-ID"/>
        </w:rPr>
      </w:pPr>
      <w:r w:rsidRPr="00820560">
        <w:rPr>
          <w:b/>
          <w:noProof/>
          <w:lang w:val="id-ID"/>
        </w:rPr>
        <w:lastRenderedPageBreak/>
        <w:drawing>
          <wp:inline distT="0" distB="0" distL="0" distR="0" wp14:anchorId="0FAB1F0A" wp14:editId="32D28B17">
            <wp:extent cx="5943600" cy="2179955"/>
            <wp:effectExtent l="19050" t="19050" r="19050" b="1079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36E3E" w14:textId="77777777" w:rsidR="00946B44" w:rsidRPr="00820560" w:rsidRDefault="00946B44" w:rsidP="00946B44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  <w:r w:rsidRPr="00820560">
        <w:rPr>
          <w:b/>
          <w:sz w:val="20"/>
          <w:szCs w:val="20"/>
          <w:lang w:val="id-ID"/>
        </w:rPr>
        <w:t>Figure 8. Gandam Collection after Deletion</w:t>
      </w:r>
    </w:p>
    <w:p w14:paraId="5F19224E" w14:textId="77777777" w:rsidR="00946B44" w:rsidRPr="00820560" w:rsidRDefault="00946B44" w:rsidP="00946B44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</w:p>
    <w:p w14:paraId="6245E5BF" w14:textId="77777777" w:rsidR="00946B44" w:rsidRPr="00820560" w:rsidRDefault="00946B44" w:rsidP="00946B44">
      <w:pPr>
        <w:tabs>
          <w:tab w:val="left" w:pos="810"/>
          <w:tab w:val="left" w:pos="1080"/>
        </w:tabs>
        <w:jc w:val="center"/>
        <w:rPr>
          <w:b/>
          <w:sz w:val="20"/>
          <w:szCs w:val="20"/>
          <w:lang w:val="id-ID"/>
        </w:rPr>
      </w:pPr>
    </w:p>
    <w:p w14:paraId="2E8BC14E" w14:textId="77777777" w:rsidR="00946B44" w:rsidRPr="00820560" w:rsidRDefault="00946B44" w:rsidP="00946B44">
      <w:pPr>
        <w:pStyle w:val="ListParagraph"/>
        <w:numPr>
          <w:ilvl w:val="0"/>
          <w:numId w:val="47"/>
        </w:numPr>
        <w:tabs>
          <w:tab w:val="left" w:pos="810"/>
          <w:tab w:val="left" w:pos="1080"/>
        </w:tabs>
        <w:spacing w:line="360" w:lineRule="auto"/>
        <w:ind w:left="450" w:hanging="450"/>
        <w:jc w:val="both"/>
        <w:rPr>
          <w:b/>
          <w:lang w:val="id-ID"/>
        </w:rPr>
      </w:pPr>
      <w:r w:rsidRPr="00820560">
        <w:rPr>
          <w:b/>
          <w:lang w:val="id-ID"/>
        </w:rPr>
        <w:t>Exit (Menu 4)</w:t>
      </w:r>
    </w:p>
    <w:p w14:paraId="1FA2520A" w14:textId="42839CE9" w:rsidR="000412E6" w:rsidRPr="00FE0EAD" w:rsidRDefault="00946B44" w:rsidP="00946B44">
      <w:pPr>
        <w:numPr>
          <w:ilvl w:val="0"/>
          <w:numId w:val="42"/>
        </w:numPr>
        <w:spacing w:line="360" w:lineRule="auto"/>
        <w:ind w:left="284" w:hanging="284"/>
        <w:contextualSpacing/>
        <w:jc w:val="both"/>
      </w:pPr>
      <w:r w:rsidRPr="00820560">
        <w:rPr>
          <w:lang w:val="id-ID"/>
        </w:rPr>
        <w:t xml:space="preserve">When user choose this menu, </w:t>
      </w:r>
      <w:r w:rsidRPr="00820560">
        <w:rPr>
          <w:b/>
          <w:lang w:val="id-ID"/>
        </w:rPr>
        <w:t>exit the program</w:t>
      </w:r>
      <w:r w:rsidRPr="00820560">
        <w:rPr>
          <w:lang w:val="id-ID"/>
        </w:rPr>
        <w:t>.</w:t>
      </w:r>
    </w:p>
    <w:p w14:paraId="0D8FE8DE" w14:textId="42EFDFE7" w:rsidR="00A6581D" w:rsidRPr="00A205E4" w:rsidRDefault="00AE36EE" w:rsidP="00FE0EAD">
      <w:pPr>
        <w:spacing w:line="360" w:lineRule="auto"/>
        <w:jc w:val="center"/>
        <w:rPr>
          <w:b/>
          <w:bCs/>
        </w:rPr>
      </w:pPr>
      <w:r w:rsidRPr="00FE0EAD">
        <w:rPr>
          <w:b/>
          <w:bCs/>
        </w:rPr>
        <w:t>If you need any assistance, kindly ask your assistants for help.</w:t>
      </w:r>
    </w:p>
    <w:sectPr w:rsidR="00A6581D" w:rsidRPr="00A205E4" w:rsidSect="00DF2179">
      <w:headerReference w:type="default" r:id="rId17"/>
      <w:footerReference w:type="default" r:id="rId18"/>
      <w:headerReference w:type="first" r:id="rId19"/>
      <w:footerReference w:type="first" r:id="rId20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9797D" w14:textId="77777777" w:rsidR="00CD7A1F" w:rsidRDefault="00CD7A1F" w:rsidP="00273E4A">
      <w:r>
        <w:separator/>
      </w:r>
    </w:p>
  </w:endnote>
  <w:endnote w:type="continuationSeparator" w:id="0">
    <w:p w14:paraId="0D53BB7F" w14:textId="77777777" w:rsidR="00CD7A1F" w:rsidRDefault="00CD7A1F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92353" w14:textId="77777777" w:rsidR="00CD7A1F" w:rsidRDefault="00CD7A1F" w:rsidP="00273E4A">
      <w:r>
        <w:separator/>
      </w:r>
    </w:p>
  </w:footnote>
  <w:footnote w:type="continuationSeparator" w:id="0">
    <w:p w14:paraId="72CE051E" w14:textId="77777777" w:rsidR="00CD7A1F" w:rsidRDefault="00CD7A1F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1DD93C4E" w:rsidR="005D0782" w:rsidRDefault="00DA5540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DA5540">
            <w:rPr>
              <w:b/>
              <w:sz w:val="20"/>
              <w:lang w:val="id-ID"/>
            </w:rPr>
            <w:t>210222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8C6"/>
    <w:multiLevelType w:val="hybridMultilevel"/>
    <w:tmpl w:val="09D21C44"/>
    <w:lvl w:ilvl="0" w:tplc="B91A9146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BF05CD"/>
    <w:multiLevelType w:val="hybridMultilevel"/>
    <w:tmpl w:val="6706C1E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443DF"/>
    <w:multiLevelType w:val="hybridMultilevel"/>
    <w:tmpl w:val="944493BA"/>
    <w:lvl w:ilvl="0" w:tplc="38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051836"/>
    <w:multiLevelType w:val="hybridMultilevel"/>
    <w:tmpl w:val="BC7C5064"/>
    <w:lvl w:ilvl="0" w:tplc="E43A303C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" w15:restartNumberingAfterBreak="0">
    <w:nsid w:val="12C5415A"/>
    <w:multiLevelType w:val="hybridMultilevel"/>
    <w:tmpl w:val="A2D0940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D1883"/>
    <w:multiLevelType w:val="hybridMultilevel"/>
    <w:tmpl w:val="F98E3FB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3D3683"/>
    <w:multiLevelType w:val="hybridMultilevel"/>
    <w:tmpl w:val="15BC1E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B5D35"/>
    <w:multiLevelType w:val="hybridMultilevel"/>
    <w:tmpl w:val="90B05830"/>
    <w:lvl w:ilvl="0" w:tplc="BF5A84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1010C"/>
    <w:multiLevelType w:val="hybridMultilevel"/>
    <w:tmpl w:val="FBC0B012"/>
    <w:lvl w:ilvl="0" w:tplc="38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8E7884"/>
    <w:multiLevelType w:val="hybridMultilevel"/>
    <w:tmpl w:val="902422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36492"/>
    <w:multiLevelType w:val="hybridMultilevel"/>
    <w:tmpl w:val="057008B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F599E"/>
    <w:multiLevelType w:val="hybridMultilevel"/>
    <w:tmpl w:val="D7905B46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267929D6"/>
    <w:multiLevelType w:val="hybridMultilevel"/>
    <w:tmpl w:val="7D94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8012FF"/>
    <w:multiLevelType w:val="hybridMultilevel"/>
    <w:tmpl w:val="F4644F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8F049B8"/>
    <w:multiLevelType w:val="hybridMultilevel"/>
    <w:tmpl w:val="764CE78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E536DC"/>
    <w:multiLevelType w:val="hybridMultilevel"/>
    <w:tmpl w:val="4B6E4442"/>
    <w:lvl w:ilvl="0" w:tplc="0409000B">
      <w:start w:val="1"/>
      <w:numFmt w:val="bullet"/>
      <w:lvlText w:val=""/>
      <w:lvlJc w:val="left"/>
      <w:pPr>
        <w:ind w:left="243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9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20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66E6213"/>
    <w:multiLevelType w:val="hybridMultilevel"/>
    <w:tmpl w:val="01BCCFD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3BBF55B8"/>
    <w:multiLevelType w:val="hybridMultilevel"/>
    <w:tmpl w:val="D368C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C0A40"/>
    <w:multiLevelType w:val="hybridMultilevel"/>
    <w:tmpl w:val="B2B0BAF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0272C4F"/>
    <w:multiLevelType w:val="hybridMultilevel"/>
    <w:tmpl w:val="7024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8AA8D534">
      <w:start w:val="1"/>
      <w:numFmt w:val="lowerLetter"/>
      <w:lvlText w:val="%4.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B3EE5"/>
    <w:multiLevelType w:val="multilevel"/>
    <w:tmpl w:val="79CE5A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8225BA"/>
    <w:multiLevelType w:val="hybridMultilevel"/>
    <w:tmpl w:val="6CB0F44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09">
      <w:start w:val="1"/>
      <w:numFmt w:val="bullet"/>
      <w:lvlText w:val=""/>
      <w:lvlJc w:val="left"/>
      <w:pPr>
        <w:ind w:left="2869" w:hanging="360"/>
      </w:pPr>
      <w:rPr>
        <w:rFonts w:ascii="Wingdings" w:hAnsi="Wingdings" w:hint="default"/>
      </w:rPr>
    </w:lvl>
    <w:lvl w:ilvl="2" w:tplc="0809001B">
      <w:start w:val="1"/>
      <w:numFmt w:val="lowerRoman"/>
      <w:lvlText w:val="%3."/>
      <w:lvlJc w:val="right"/>
      <w:pPr>
        <w:ind w:left="3589" w:hanging="180"/>
      </w:pPr>
    </w:lvl>
    <w:lvl w:ilvl="3" w:tplc="0809000F">
      <w:start w:val="1"/>
      <w:numFmt w:val="decimal"/>
      <w:lvlText w:val="%4."/>
      <w:lvlJc w:val="left"/>
      <w:pPr>
        <w:ind w:left="4309" w:hanging="360"/>
      </w:pPr>
    </w:lvl>
    <w:lvl w:ilvl="4" w:tplc="08090019">
      <w:start w:val="1"/>
      <w:numFmt w:val="lowerLetter"/>
      <w:lvlText w:val="%5."/>
      <w:lvlJc w:val="left"/>
      <w:pPr>
        <w:ind w:left="5029" w:hanging="360"/>
      </w:pPr>
    </w:lvl>
    <w:lvl w:ilvl="5" w:tplc="0809001B">
      <w:start w:val="1"/>
      <w:numFmt w:val="lowerRoman"/>
      <w:lvlText w:val="%6."/>
      <w:lvlJc w:val="right"/>
      <w:pPr>
        <w:ind w:left="5749" w:hanging="180"/>
      </w:pPr>
    </w:lvl>
    <w:lvl w:ilvl="6" w:tplc="0809000F">
      <w:start w:val="1"/>
      <w:numFmt w:val="decimal"/>
      <w:lvlText w:val="%7."/>
      <w:lvlJc w:val="left"/>
      <w:pPr>
        <w:ind w:left="6469" w:hanging="360"/>
      </w:pPr>
    </w:lvl>
    <w:lvl w:ilvl="7" w:tplc="08090019">
      <w:start w:val="1"/>
      <w:numFmt w:val="lowerLetter"/>
      <w:lvlText w:val="%8."/>
      <w:lvlJc w:val="left"/>
      <w:pPr>
        <w:ind w:left="7189" w:hanging="360"/>
      </w:pPr>
    </w:lvl>
    <w:lvl w:ilvl="8" w:tplc="0809001B">
      <w:start w:val="1"/>
      <w:numFmt w:val="lowerRoman"/>
      <w:lvlText w:val="%9."/>
      <w:lvlJc w:val="right"/>
      <w:pPr>
        <w:ind w:left="7909" w:hanging="180"/>
      </w:pPr>
    </w:lvl>
  </w:abstractNum>
  <w:abstractNum w:abstractNumId="29" w15:restartNumberingAfterBreak="0">
    <w:nsid w:val="5C1F48A8"/>
    <w:multiLevelType w:val="hybridMultilevel"/>
    <w:tmpl w:val="F5AA29EC"/>
    <w:lvl w:ilvl="0" w:tplc="9C30807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1D5B81"/>
    <w:multiLevelType w:val="hybridMultilevel"/>
    <w:tmpl w:val="229AC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30579D"/>
    <w:multiLevelType w:val="hybridMultilevel"/>
    <w:tmpl w:val="98321DFC"/>
    <w:lvl w:ilvl="0" w:tplc="01B2744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CF3810AE">
      <w:start w:val="1"/>
      <w:numFmt w:val="lowerLetter"/>
      <w:lvlText w:val="%2."/>
      <w:lvlJc w:val="left"/>
      <w:pPr>
        <w:ind w:left="1440" w:hanging="360"/>
      </w:pPr>
    </w:lvl>
    <w:lvl w:ilvl="2" w:tplc="6AFCB406">
      <w:start w:val="1"/>
      <w:numFmt w:val="lowerRoman"/>
      <w:lvlText w:val="%3."/>
      <w:lvlJc w:val="right"/>
      <w:pPr>
        <w:ind w:left="2160" w:hanging="180"/>
      </w:pPr>
    </w:lvl>
    <w:lvl w:ilvl="3" w:tplc="BCDA8126">
      <w:start w:val="1"/>
      <w:numFmt w:val="decimal"/>
      <w:lvlText w:val="%4."/>
      <w:lvlJc w:val="left"/>
      <w:pPr>
        <w:ind w:left="2880" w:hanging="360"/>
      </w:pPr>
    </w:lvl>
    <w:lvl w:ilvl="4" w:tplc="04F45C72">
      <w:start w:val="1"/>
      <w:numFmt w:val="lowerLetter"/>
      <w:lvlText w:val="%5."/>
      <w:lvlJc w:val="left"/>
      <w:pPr>
        <w:ind w:left="3600" w:hanging="360"/>
      </w:pPr>
    </w:lvl>
    <w:lvl w:ilvl="5" w:tplc="E8FE0F56">
      <w:start w:val="1"/>
      <w:numFmt w:val="lowerRoman"/>
      <w:lvlText w:val="%6."/>
      <w:lvlJc w:val="right"/>
      <w:pPr>
        <w:ind w:left="4320" w:hanging="180"/>
      </w:pPr>
    </w:lvl>
    <w:lvl w:ilvl="6" w:tplc="A5240322">
      <w:start w:val="1"/>
      <w:numFmt w:val="decimal"/>
      <w:lvlText w:val="%7."/>
      <w:lvlJc w:val="left"/>
      <w:pPr>
        <w:ind w:left="5040" w:hanging="360"/>
      </w:pPr>
    </w:lvl>
    <w:lvl w:ilvl="7" w:tplc="959C0FFC">
      <w:start w:val="1"/>
      <w:numFmt w:val="lowerLetter"/>
      <w:lvlText w:val="%8."/>
      <w:lvlJc w:val="left"/>
      <w:pPr>
        <w:ind w:left="5760" w:hanging="360"/>
      </w:pPr>
    </w:lvl>
    <w:lvl w:ilvl="8" w:tplc="86FC05C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2A37FC"/>
    <w:multiLevelType w:val="hybridMultilevel"/>
    <w:tmpl w:val="26504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94050B"/>
    <w:multiLevelType w:val="hybridMultilevel"/>
    <w:tmpl w:val="78C8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A4447"/>
    <w:multiLevelType w:val="hybridMultilevel"/>
    <w:tmpl w:val="6F301E68"/>
    <w:lvl w:ilvl="0" w:tplc="FBD0E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27F79"/>
    <w:multiLevelType w:val="hybridMultilevel"/>
    <w:tmpl w:val="D736B18A"/>
    <w:lvl w:ilvl="0" w:tplc="893C2952">
      <w:start w:val="1"/>
      <w:numFmt w:val="decimal"/>
      <w:lvlText w:val="%1."/>
      <w:lvlJc w:val="left"/>
      <w:pPr>
        <w:ind w:left="3788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4508" w:hanging="360"/>
      </w:pPr>
    </w:lvl>
    <w:lvl w:ilvl="2" w:tplc="0409001B" w:tentative="1">
      <w:start w:val="1"/>
      <w:numFmt w:val="lowerRoman"/>
      <w:lvlText w:val="%3."/>
      <w:lvlJc w:val="right"/>
      <w:pPr>
        <w:ind w:left="5228" w:hanging="180"/>
      </w:pPr>
    </w:lvl>
    <w:lvl w:ilvl="3" w:tplc="0409000F" w:tentative="1">
      <w:start w:val="1"/>
      <w:numFmt w:val="decimal"/>
      <w:lvlText w:val="%4."/>
      <w:lvlJc w:val="left"/>
      <w:pPr>
        <w:ind w:left="5948" w:hanging="360"/>
      </w:pPr>
    </w:lvl>
    <w:lvl w:ilvl="4" w:tplc="04090019" w:tentative="1">
      <w:start w:val="1"/>
      <w:numFmt w:val="lowerLetter"/>
      <w:lvlText w:val="%5."/>
      <w:lvlJc w:val="left"/>
      <w:pPr>
        <w:ind w:left="6668" w:hanging="360"/>
      </w:pPr>
    </w:lvl>
    <w:lvl w:ilvl="5" w:tplc="0409001B" w:tentative="1">
      <w:start w:val="1"/>
      <w:numFmt w:val="lowerRoman"/>
      <w:lvlText w:val="%6."/>
      <w:lvlJc w:val="right"/>
      <w:pPr>
        <w:ind w:left="7388" w:hanging="180"/>
      </w:pPr>
    </w:lvl>
    <w:lvl w:ilvl="6" w:tplc="0409000F" w:tentative="1">
      <w:start w:val="1"/>
      <w:numFmt w:val="decimal"/>
      <w:lvlText w:val="%7."/>
      <w:lvlJc w:val="left"/>
      <w:pPr>
        <w:ind w:left="8108" w:hanging="360"/>
      </w:pPr>
    </w:lvl>
    <w:lvl w:ilvl="7" w:tplc="04090019" w:tentative="1">
      <w:start w:val="1"/>
      <w:numFmt w:val="lowerLetter"/>
      <w:lvlText w:val="%8."/>
      <w:lvlJc w:val="left"/>
      <w:pPr>
        <w:ind w:left="8828" w:hanging="360"/>
      </w:pPr>
    </w:lvl>
    <w:lvl w:ilvl="8" w:tplc="0409001B" w:tentative="1">
      <w:start w:val="1"/>
      <w:numFmt w:val="lowerRoman"/>
      <w:lvlText w:val="%9."/>
      <w:lvlJc w:val="right"/>
      <w:pPr>
        <w:ind w:left="9548" w:hanging="180"/>
      </w:pPr>
    </w:lvl>
  </w:abstractNum>
  <w:abstractNum w:abstractNumId="36" w15:restartNumberingAfterBreak="0">
    <w:nsid w:val="71D303E3"/>
    <w:multiLevelType w:val="hybridMultilevel"/>
    <w:tmpl w:val="F1145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CB2F9D"/>
    <w:multiLevelType w:val="hybridMultilevel"/>
    <w:tmpl w:val="2C9EF82E"/>
    <w:lvl w:ilvl="0" w:tplc="0409000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2" w:hanging="360"/>
      </w:pPr>
      <w:rPr>
        <w:rFonts w:ascii="Wingdings" w:hAnsi="Wingdings" w:hint="default"/>
      </w:rPr>
    </w:lvl>
  </w:abstractNum>
  <w:abstractNum w:abstractNumId="41" w15:restartNumberingAfterBreak="0">
    <w:nsid w:val="7A0E40BE"/>
    <w:multiLevelType w:val="hybridMultilevel"/>
    <w:tmpl w:val="E3E21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75789B"/>
    <w:multiLevelType w:val="hybridMultilevel"/>
    <w:tmpl w:val="3E34DF2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27"/>
  </w:num>
  <w:num w:numId="4">
    <w:abstractNumId w:val="20"/>
  </w:num>
  <w:num w:numId="5">
    <w:abstractNumId w:val="37"/>
  </w:num>
  <w:num w:numId="6">
    <w:abstractNumId w:val="26"/>
  </w:num>
  <w:num w:numId="7">
    <w:abstractNumId w:val="38"/>
  </w:num>
  <w:num w:numId="8">
    <w:abstractNumId w:val="2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6"/>
  </w:num>
  <w:num w:numId="13">
    <w:abstractNumId w:val="40"/>
  </w:num>
  <w:num w:numId="14">
    <w:abstractNumId w:val="21"/>
  </w:num>
  <w:num w:numId="15">
    <w:abstractNumId w:val="5"/>
  </w:num>
  <w:num w:numId="16">
    <w:abstractNumId w:val="15"/>
  </w:num>
  <w:num w:numId="17">
    <w:abstractNumId w:val="16"/>
  </w:num>
  <w:num w:numId="18">
    <w:abstractNumId w:val="1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34"/>
  </w:num>
  <w:num w:numId="32">
    <w:abstractNumId w:val="22"/>
  </w:num>
  <w:num w:numId="33">
    <w:abstractNumId w:val="33"/>
  </w:num>
  <w:num w:numId="34">
    <w:abstractNumId w:val="24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35">
    <w:abstractNumId w:val="35"/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</w:num>
  <w:num w:numId="38">
    <w:abstractNumId w:val="28"/>
  </w:num>
  <w:num w:numId="39">
    <w:abstractNumId w:val="4"/>
  </w:num>
  <w:num w:numId="40">
    <w:abstractNumId w:val="24"/>
  </w:num>
  <w:num w:numId="41">
    <w:abstractNumId w:val="41"/>
  </w:num>
  <w:num w:numId="42">
    <w:abstractNumId w:val="7"/>
  </w:num>
  <w:num w:numId="43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"/>
  </w:num>
  <w:num w:numId="45">
    <w:abstractNumId w:val="14"/>
  </w:num>
  <w:num w:numId="46">
    <w:abstractNumId w:val="18"/>
  </w:num>
  <w:num w:numId="47">
    <w:abstractNumId w:val="32"/>
  </w:num>
  <w:num w:numId="48">
    <w:abstractNumId w:val="30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5B3E"/>
    <w:rsid w:val="00015B1B"/>
    <w:rsid w:val="00020F10"/>
    <w:rsid w:val="000412E6"/>
    <w:rsid w:val="000424A4"/>
    <w:rsid w:val="00042EB0"/>
    <w:rsid w:val="000431F4"/>
    <w:rsid w:val="0004354E"/>
    <w:rsid w:val="00051154"/>
    <w:rsid w:val="00060EAC"/>
    <w:rsid w:val="00072DE7"/>
    <w:rsid w:val="000732DF"/>
    <w:rsid w:val="00075820"/>
    <w:rsid w:val="000A0C90"/>
    <w:rsid w:val="000A17FE"/>
    <w:rsid w:val="000A23D8"/>
    <w:rsid w:val="000A3F41"/>
    <w:rsid w:val="000A41B1"/>
    <w:rsid w:val="000B69D0"/>
    <w:rsid w:val="000B74B9"/>
    <w:rsid w:val="000C111D"/>
    <w:rsid w:val="000C3015"/>
    <w:rsid w:val="000C48CF"/>
    <w:rsid w:val="000D42A6"/>
    <w:rsid w:val="000E624C"/>
    <w:rsid w:val="000F057A"/>
    <w:rsid w:val="000F1EBF"/>
    <w:rsid w:val="000F3EB6"/>
    <w:rsid w:val="000F7CFC"/>
    <w:rsid w:val="000F7FC6"/>
    <w:rsid w:val="00101356"/>
    <w:rsid w:val="001115F8"/>
    <w:rsid w:val="001128D4"/>
    <w:rsid w:val="00113B92"/>
    <w:rsid w:val="00122BC2"/>
    <w:rsid w:val="00126822"/>
    <w:rsid w:val="00126EEA"/>
    <w:rsid w:val="00131DAA"/>
    <w:rsid w:val="00140437"/>
    <w:rsid w:val="00145C2E"/>
    <w:rsid w:val="00150E94"/>
    <w:rsid w:val="00151847"/>
    <w:rsid w:val="0015698F"/>
    <w:rsid w:val="00167A40"/>
    <w:rsid w:val="001769D0"/>
    <w:rsid w:val="001807D1"/>
    <w:rsid w:val="00183F26"/>
    <w:rsid w:val="00184B34"/>
    <w:rsid w:val="00194CFC"/>
    <w:rsid w:val="001955A6"/>
    <w:rsid w:val="001A300E"/>
    <w:rsid w:val="001B3A2E"/>
    <w:rsid w:val="001B4916"/>
    <w:rsid w:val="001B7DB3"/>
    <w:rsid w:val="001D4810"/>
    <w:rsid w:val="001D6744"/>
    <w:rsid w:val="001E4042"/>
    <w:rsid w:val="001E637E"/>
    <w:rsid w:val="001E6C94"/>
    <w:rsid w:val="001E7ABE"/>
    <w:rsid w:val="001F64B6"/>
    <w:rsid w:val="0020234C"/>
    <w:rsid w:val="00203ED0"/>
    <w:rsid w:val="0021023E"/>
    <w:rsid w:val="002169A7"/>
    <w:rsid w:val="002216D4"/>
    <w:rsid w:val="00224780"/>
    <w:rsid w:val="002302E8"/>
    <w:rsid w:val="002329E2"/>
    <w:rsid w:val="00235C36"/>
    <w:rsid w:val="002376FA"/>
    <w:rsid w:val="00242027"/>
    <w:rsid w:val="00273E4A"/>
    <w:rsid w:val="00277EFC"/>
    <w:rsid w:val="00281799"/>
    <w:rsid w:val="00284160"/>
    <w:rsid w:val="002841B3"/>
    <w:rsid w:val="002956DC"/>
    <w:rsid w:val="00296DA6"/>
    <w:rsid w:val="002A07C0"/>
    <w:rsid w:val="002A123D"/>
    <w:rsid w:val="002A138B"/>
    <w:rsid w:val="002A5D0E"/>
    <w:rsid w:val="002A66E0"/>
    <w:rsid w:val="002B00F2"/>
    <w:rsid w:val="002B052D"/>
    <w:rsid w:val="002B2A56"/>
    <w:rsid w:val="002B54E5"/>
    <w:rsid w:val="002B7CDD"/>
    <w:rsid w:val="002C11AA"/>
    <w:rsid w:val="002C3AC5"/>
    <w:rsid w:val="002C7FC0"/>
    <w:rsid w:val="002D1472"/>
    <w:rsid w:val="002D7F31"/>
    <w:rsid w:val="002E3324"/>
    <w:rsid w:val="002F427B"/>
    <w:rsid w:val="003002A2"/>
    <w:rsid w:val="00305136"/>
    <w:rsid w:val="003054E4"/>
    <w:rsid w:val="00316FB6"/>
    <w:rsid w:val="00320C87"/>
    <w:rsid w:val="00321362"/>
    <w:rsid w:val="00323243"/>
    <w:rsid w:val="00323347"/>
    <w:rsid w:val="003432E6"/>
    <w:rsid w:val="003439D3"/>
    <w:rsid w:val="0036420F"/>
    <w:rsid w:val="00364EF1"/>
    <w:rsid w:val="00365CEB"/>
    <w:rsid w:val="0036669F"/>
    <w:rsid w:val="00366844"/>
    <w:rsid w:val="0037250C"/>
    <w:rsid w:val="0037553B"/>
    <w:rsid w:val="0038376D"/>
    <w:rsid w:val="00384C7B"/>
    <w:rsid w:val="00387D06"/>
    <w:rsid w:val="003A1788"/>
    <w:rsid w:val="003A4550"/>
    <w:rsid w:val="003B1D05"/>
    <w:rsid w:val="003B27CC"/>
    <w:rsid w:val="003B5F77"/>
    <w:rsid w:val="003C07AD"/>
    <w:rsid w:val="003C0A29"/>
    <w:rsid w:val="003C1CE6"/>
    <w:rsid w:val="003D7084"/>
    <w:rsid w:val="003F0C8C"/>
    <w:rsid w:val="003F3523"/>
    <w:rsid w:val="003F71D2"/>
    <w:rsid w:val="004074A1"/>
    <w:rsid w:val="00420AFF"/>
    <w:rsid w:val="00422134"/>
    <w:rsid w:val="004241B0"/>
    <w:rsid w:val="00434FFC"/>
    <w:rsid w:val="00445D09"/>
    <w:rsid w:val="00446550"/>
    <w:rsid w:val="00446D31"/>
    <w:rsid w:val="004507CB"/>
    <w:rsid w:val="0045325D"/>
    <w:rsid w:val="004564E4"/>
    <w:rsid w:val="004574F6"/>
    <w:rsid w:val="00460055"/>
    <w:rsid w:val="004633AF"/>
    <w:rsid w:val="0046440B"/>
    <w:rsid w:val="00470964"/>
    <w:rsid w:val="004716A8"/>
    <w:rsid w:val="00480372"/>
    <w:rsid w:val="00491EDF"/>
    <w:rsid w:val="00494E4C"/>
    <w:rsid w:val="004A1CA9"/>
    <w:rsid w:val="004A6F1F"/>
    <w:rsid w:val="004B47B5"/>
    <w:rsid w:val="004B6AFE"/>
    <w:rsid w:val="004C0F0C"/>
    <w:rsid w:val="004C7025"/>
    <w:rsid w:val="004D176C"/>
    <w:rsid w:val="004E7352"/>
    <w:rsid w:val="004F1AF5"/>
    <w:rsid w:val="0050426D"/>
    <w:rsid w:val="00520E03"/>
    <w:rsid w:val="00523E87"/>
    <w:rsid w:val="00530FB2"/>
    <w:rsid w:val="005314B7"/>
    <w:rsid w:val="00535DA7"/>
    <w:rsid w:val="00537133"/>
    <w:rsid w:val="0054449D"/>
    <w:rsid w:val="005447D7"/>
    <w:rsid w:val="0055410B"/>
    <w:rsid w:val="00556E41"/>
    <w:rsid w:val="0056171D"/>
    <w:rsid w:val="00571B72"/>
    <w:rsid w:val="00582417"/>
    <w:rsid w:val="00582E4C"/>
    <w:rsid w:val="00585396"/>
    <w:rsid w:val="005A072D"/>
    <w:rsid w:val="005A32DD"/>
    <w:rsid w:val="005A7EAF"/>
    <w:rsid w:val="005B07D4"/>
    <w:rsid w:val="005B3392"/>
    <w:rsid w:val="005B66A9"/>
    <w:rsid w:val="005B7A84"/>
    <w:rsid w:val="005C01E3"/>
    <w:rsid w:val="005C156C"/>
    <w:rsid w:val="005C19B6"/>
    <w:rsid w:val="005D0782"/>
    <w:rsid w:val="005D1A2A"/>
    <w:rsid w:val="005D6B3F"/>
    <w:rsid w:val="005E24E8"/>
    <w:rsid w:val="005E36BE"/>
    <w:rsid w:val="005F47E6"/>
    <w:rsid w:val="005F794B"/>
    <w:rsid w:val="0060201C"/>
    <w:rsid w:val="0060486C"/>
    <w:rsid w:val="006270CD"/>
    <w:rsid w:val="006312E5"/>
    <w:rsid w:val="00633EEB"/>
    <w:rsid w:val="00635EE5"/>
    <w:rsid w:val="006435AF"/>
    <w:rsid w:val="00643F75"/>
    <w:rsid w:val="0064414E"/>
    <w:rsid w:val="00652F58"/>
    <w:rsid w:val="00654309"/>
    <w:rsid w:val="00655DA2"/>
    <w:rsid w:val="00664137"/>
    <w:rsid w:val="0067054D"/>
    <w:rsid w:val="0067443D"/>
    <w:rsid w:val="006A24C1"/>
    <w:rsid w:val="006A26DA"/>
    <w:rsid w:val="006A4B23"/>
    <w:rsid w:val="006C02EA"/>
    <w:rsid w:val="006C1EA9"/>
    <w:rsid w:val="006D36BC"/>
    <w:rsid w:val="006F4D80"/>
    <w:rsid w:val="00701ECA"/>
    <w:rsid w:val="00702181"/>
    <w:rsid w:val="00714F8B"/>
    <w:rsid w:val="007173DE"/>
    <w:rsid w:val="00720962"/>
    <w:rsid w:val="0072245D"/>
    <w:rsid w:val="00732AFC"/>
    <w:rsid w:val="00737595"/>
    <w:rsid w:val="00741F07"/>
    <w:rsid w:val="00747BD5"/>
    <w:rsid w:val="00774B2E"/>
    <w:rsid w:val="00784D46"/>
    <w:rsid w:val="00787247"/>
    <w:rsid w:val="00790C1C"/>
    <w:rsid w:val="00791636"/>
    <w:rsid w:val="007952FA"/>
    <w:rsid w:val="007955AD"/>
    <w:rsid w:val="007A6537"/>
    <w:rsid w:val="007B002C"/>
    <w:rsid w:val="007B5A6A"/>
    <w:rsid w:val="007C1C37"/>
    <w:rsid w:val="007C2D5B"/>
    <w:rsid w:val="007C4FB7"/>
    <w:rsid w:val="007E0954"/>
    <w:rsid w:val="007E0EE7"/>
    <w:rsid w:val="007E715E"/>
    <w:rsid w:val="007F1865"/>
    <w:rsid w:val="00800667"/>
    <w:rsid w:val="008048A0"/>
    <w:rsid w:val="00810737"/>
    <w:rsid w:val="00810DF7"/>
    <w:rsid w:val="00811C48"/>
    <w:rsid w:val="00815DB3"/>
    <w:rsid w:val="008278CE"/>
    <w:rsid w:val="008322E2"/>
    <w:rsid w:val="0083459F"/>
    <w:rsid w:val="0083573B"/>
    <w:rsid w:val="0083780E"/>
    <w:rsid w:val="0084000C"/>
    <w:rsid w:val="00843266"/>
    <w:rsid w:val="00852CEE"/>
    <w:rsid w:val="008674E6"/>
    <w:rsid w:val="00870B01"/>
    <w:rsid w:val="00876001"/>
    <w:rsid w:val="00876A58"/>
    <w:rsid w:val="00877D0F"/>
    <w:rsid w:val="008864E7"/>
    <w:rsid w:val="008936CA"/>
    <w:rsid w:val="008939EF"/>
    <w:rsid w:val="00894072"/>
    <w:rsid w:val="00895B8D"/>
    <w:rsid w:val="008A7AE2"/>
    <w:rsid w:val="008B08C6"/>
    <w:rsid w:val="008B212E"/>
    <w:rsid w:val="008B565A"/>
    <w:rsid w:val="008B683D"/>
    <w:rsid w:val="008B7541"/>
    <w:rsid w:val="008C0AAA"/>
    <w:rsid w:val="008C0C3D"/>
    <w:rsid w:val="008C1A4A"/>
    <w:rsid w:val="008D1B94"/>
    <w:rsid w:val="008D228F"/>
    <w:rsid w:val="008D411F"/>
    <w:rsid w:val="008F740C"/>
    <w:rsid w:val="009010C1"/>
    <w:rsid w:val="00901A30"/>
    <w:rsid w:val="0090372F"/>
    <w:rsid w:val="0092663F"/>
    <w:rsid w:val="00932B6E"/>
    <w:rsid w:val="0093677F"/>
    <w:rsid w:val="00937B93"/>
    <w:rsid w:val="00944ADA"/>
    <w:rsid w:val="00944C9C"/>
    <w:rsid w:val="00946B44"/>
    <w:rsid w:val="0094768D"/>
    <w:rsid w:val="00953816"/>
    <w:rsid w:val="009568C5"/>
    <w:rsid w:val="00961A2D"/>
    <w:rsid w:val="0097243E"/>
    <w:rsid w:val="00973849"/>
    <w:rsid w:val="00982B83"/>
    <w:rsid w:val="009832E4"/>
    <w:rsid w:val="00987A60"/>
    <w:rsid w:val="00996B11"/>
    <w:rsid w:val="009A2464"/>
    <w:rsid w:val="009A3737"/>
    <w:rsid w:val="009A4A03"/>
    <w:rsid w:val="009B0142"/>
    <w:rsid w:val="009B2C69"/>
    <w:rsid w:val="009B47D8"/>
    <w:rsid w:val="009B69B5"/>
    <w:rsid w:val="009B769A"/>
    <w:rsid w:val="009C7801"/>
    <w:rsid w:val="009D59EA"/>
    <w:rsid w:val="009E29D9"/>
    <w:rsid w:val="00A03BE4"/>
    <w:rsid w:val="00A1473C"/>
    <w:rsid w:val="00A205E4"/>
    <w:rsid w:val="00A24370"/>
    <w:rsid w:val="00A3233C"/>
    <w:rsid w:val="00A32343"/>
    <w:rsid w:val="00A46082"/>
    <w:rsid w:val="00A50AF3"/>
    <w:rsid w:val="00A52AB7"/>
    <w:rsid w:val="00A53D38"/>
    <w:rsid w:val="00A552D5"/>
    <w:rsid w:val="00A6581D"/>
    <w:rsid w:val="00A92250"/>
    <w:rsid w:val="00A933D3"/>
    <w:rsid w:val="00AA1407"/>
    <w:rsid w:val="00AB0E0A"/>
    <w:rsid w:val="00AB42BB"/>
    <w:rsid w:val="00AB6DD6"/>
    <w:rsid w:val="00AC0C63"/>
    <w:rsid w:val="00AC31A3"/>
    <w:rsid w:val="00AC4550"/>
    <w:rsid w:val="00AC5D98"/>
    <w:rsid w:val="00AC659D"/>
    <w:rsid w:val="00AC70E7"/>
    <w:rsid w:val="00AD0B16"/>
    <w:rsid w:val="00AD2114"/>
    <w:rsid w:val="00AD2F8A"/>
    <w:rsid w:val="00AD7B46"/>
    <w:rsid w:val="00AE1AE9"/>
    <w:rsid w:val="00AE3417"/>
    <w:rsid w:val="00AE36EE"/>
    <w:rsid w:val="00AE39D8"/>
    <w:rsid w:val="00AE548F"/>
    <w:rsid w:val="00AE661D"/>
    <w:rsid w:val="00AF264E"/>
    <w:rsid w:val="00AF338E"/>
    <w:rsid w:val="00B0241D"/>
    <w:rsid w:val="00B043E2"/>
    <w:rsid w:val="00B04C4C"/>
    <w:rsid w:val="00B13BAC"/>
    <w:rsid w:val="00B17AD5"/>
    <w:rsid w:val="00B212C7"/>
    <w:rsid w:val="00B246E7"/>
    <w:rsid w:val="00B25A20"/>
    <w:rsid w:val="00B41F72"/>
    <w:rsid w:val="00B440FB"/>
    <w:rsid w:val="00B4674F"/>
    <w:rsid w:val="00B46BBE"/>
    <w:rsid w:val="00B517FB"/>
    <w:rsid w:val="00B55167"/>
    <w:rsid w:val="00B561B9"/>
    <w:rsid w:val="00B60BB9"/>
    <w:rsid w:val="00B67595"/>
    <w:rsid w:val="00B7140C"/>
    <w:rsid w:val="00B75F78"/>
    <w:rsid w:val="00B81979"/>
    <w:rsid w:val="00B8797A"/>
    <w:rsid w:val="00B948DA"/>
    <w:rsid w:val="00B9609E"/>
    <w:rsid w:val="00BB0055"/>
    <w:rsid w:val="00BB00D1"/>
    <w:rsid w:val="00BB52D4"/>
    <w:rsid w:val="00BB5665"/>
    <w:rsid w:val="00BC6DE8"/>
    <w:rsid w:val="00BD6B54"/>
    <w:rsid w:val="00BD72C1"/>
    <w:rsid w:val="00BE0705"/>
    <w:rsid w:val="00BE51FE"/>
    <w:rsid w:val="00BF2997"/>
    <w:rsid w:val="00BF7C45"/>
    <w:rsid w:val="00C208E4"/>
    <w:rsid w:val="00C25F66"/>
    <w:rsid w:val="00C366C6"/>
    <w:rsid w:val="00C4087D"/>
    <w:rsid w:val="00C4390B"/>
    <w:rsid w:val="00C44051"/>
    <w:rsid w:val="00C525FC"/>
    <w:rsid w:val="00C56C03"/>
    <w:rsid w:val="00C57A8A"/>
    <w:rsid w:val="00C57FE8"/>
    <w:rsid w:val="00C63C37"/>
    <w:rsid w:val="00C6549A"/>
    <w:rsid w:val="00C8483C"/>
    <w:rsid w:val="00C915BF"/>
    <w:rsid w:val="00C94757"/>
    <w:rsid w:val="00CA53D8"/>
    <w:rsid w:val="00CB3B33"/>
    <w:rsid w:val="00CB736B"/>
    <w:rsid w:val="00CC1A7C"/>
    <w:rsid w:val="00CC38F4"/>
    <w:rsid w:val="00CD64BC"/>
    <w:rsid w:val="00CD67E8"/>
    <w:rsid w:val="00CD7A1F"/>
    <w:rsid w:val="00CF013D"/>
    <w:rsid w:val="00CF11B0"/>
    <w:rsid w:val="00CF5E65"/>
    <w:rsid w:val="00D17BE1"/>
    <w:rsid w:val="00D22C95"/>
    <w:rsid w:val="00D24004"/>
    <w:rsid w:val="00D30822"/>
    <w:rsid w:val="00D32DA3"/>
    <w:rsid w:val="00D32F70"/>
    <w:rsid w:val="00D3685C"/>
    <w:rsid w:val="00D37E0D"/>
    <w:rsid w:val="00D42374"/>
    <w:rsid w:val="00D47C75"/>
    <w:rsid w:val="00D5177C"/>
    <w:rsid w:val="00D51E79"/>
    <w:rsid w:val="00D55E38"/>
    <w:rsid w:val="00D60A6D"/>
    <w:rsid w:val="00D625CC"/>
    <w:rsid w:val="00D67DFC"/>
    <w:rsid w:val="00D70DB5"/>
    <w:rsid w:val="00D734B8"/>
    <w:rsid w:val="00D75081"/>
    <w:rsid w:val="00D75EFB"/>
    <w:rsid w:val="00D82BBC"/>
    <w:rsid w:val="00D83884"/>
    <w:rsid w:val="00D85E99"/>
    <w:rsid w:val="00D8716A"/>
    <w:rsid w:val="00D95848"/>
    <w:rsid w:val="00D9635D"/>
    <w:rsid w:val="00DA1C5F"/>
    <w:rsid w:val="00DA4A85"/>
    <w:rsid w:val="00DA5540"/>
    <w:rsid w:val="00DB0A75"/>
    <w:rsid w:val="00DB2F3C"/>
    <w:rsid w:val="00DC4B9D"/>
    <w:rsid w:val="00DC700A"/>
    <w:rsid w:val="00DD010A"/>
    <w:rsid w:val="00DE2FA6"/>
    <w:rsid w:val="00DF2179"/>
    <w:rsid w:val="00DF224B"/>
    <w:rsid w:val="00DF718C"/>
    <w:rsid w:val="00E0375C"/>
    <w:rsid w:val="00E03DA9"/>
    <w:rsid w:val="00E047D9"/>
    <w:rsid w:val="00E1183F"/>
    <w:rsid w:val="00E256B4"/>
    <w:rsid w:val="00E335DA"/>
    <w:rsid w:val="00E36B77"/>
    <w:rsid w:val="00E36EA8"/>
    <w:rsid w:val="00E42E7D"/>
    <w:rsid w:val="00E437F9"/>
    <w:rsid w:val="00E502A7"/>
    <w:rsid w:val="00E52D9F"/>
    <w:rsid w:val="00E642BF"/>
    <w:rsid w:val="00E660C4"/>
    <w:rsid w:val="00E678B8"/>
    <w:rsid w:val="00E70D0B"/>
    <w:rsid w:val="00E83F0C"/>
    <w:rsid w:val="00E85D70"/>
    <w:rsid w:val="00E96F09"/>
    <w:rsid w:val="00EA2D24"/>
    <w:rsid w:val="00EA5033"/>
    <w:rsid w:val="00EB5190"/>
    <w:rsid w:val="00EB7CD4"/>
    <w:rsid w:val="00EC16B2"/>
    <w:rsid w:val="00ED5890"/>
    <w:rsid w:val="00EE0633"/>
    <w:rsid w:val="00EF17AC"/>
    <w:rsid w:val="00EF24AB"/>
    <w:rsid w:val="00EF4D5C"/>
    <w:rsid w:val="00EF53CF"/>
    <w:rsid w:val="00F05697"/>
    <w:rsid w:val="00F071D0"/>
    <w:rsid w:val="00F20008"/>
    <w:rsid w:val="00F22A92"/>
    <w:rsid w:val="00F2595B"/>
    <w:rsid w:val="00F36E33"/>
    <w:rsid w:val="00F407FB"/>
    <w:rsid w:val="00F411AB"/>
    <w:rsid w:val="00F50416"/>
    <w:rsid w:val="00F53807"/>
    <w:rsid w:val="00F63C90"/>
    <w:rsid w:val="00F66B18"/>
    <w:rsid w:val="00F66DF4"/>
    <w:rsid w:val="00F67D8D"/>
    <w:rsid w:val="00F712CE"/>
    <w:rsid w:val="00F7291C"/>
    <w:rsid w:val="00F72A39"/>
    <w:rsid w:val="00F80742"/>
    <w:rsid w:val="00F955DA"/>
    <w:rsid w:val="00FA2DA9"/>
    <w:rsid w:val="00FA41A2"/>
    <w:rsid w:val="00FB2632"/>
    <w:rsid w:val="00FB4844"/>
    <w:rsid w:val="00FC245F"/>
    <w:rsid w:val="00FC7D64"/>
    <w:rsid w:val="00FE0EAD"/>
    <w:rsid w:val="00FE2EA8"/>
    <w:rsid w:val="00FF1E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EA2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49D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49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A41B1"/>
    <w:pPr>
      <w:spacing w:after="200"/>
    </w:pPr>
    <w:rPr>
      <w:b/>
      <w:bCs/>
      <w:color w:val="FE8637" w:themeColor="accent1"/>
      <w:sz w:val="18"/>
      <w:szCs w:val="18"/>
    </w:rPr>
  </w:style>
  <w:style w:type="table" w:customStyle="1" w:styleId="TableGrid1">
    <w:name w:val="Table Grid1"/>
    <w:basedOn w:val="TableNormal"/>
    <w:uiPriority w:val="59"/>
    <w:rsid w:val="005E24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432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AGUSTIAN RINALDY</cp:lastModifiedBy>
  <cp:revision>212</cp:revision>
  <dcterms:created xsi:type="dcterms:W3CDTF">2022-02-02T04:52:00Z</dcterms:created>
  <dcterms:modified xsi:type="dcterms:W3CDTF">2022-02-04T17:18:00Z</dcterms:modified>
</cp:coreProperties>
</file>